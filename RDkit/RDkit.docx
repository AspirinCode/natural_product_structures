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DB" w:rsidRDefault="00F711DB" w:rsidP="001F4CA7">
      <w:pPr>
        <w:pStyle w:val="NoSpacing"/>
        <w:rPr>
          <w:sz w:val="52"/>
          <w:szCs w:val="52"/>
          <w:lang w:val="en-GB"/>
        </w:rPr>
      </w:pPr>
      <w:r w:rsidRPr="001F4CA7">
        <w:rPr>
          <w:sz w:val="52"/>
          <w:szCs w:val="52"/>
          <w:lang w:val="en-GB"/>
        </w:rPr>
        <w:t>RDkit</w:t>
      </w:r>
    </w:p>
    <w:p w:rsidR="001F4CA7" w:rsidRDefault="001F4CA7" w:rsidP="001F4CA7">
      <w:pPr>
        <w:pStyle w:val="NoSpacing"/>
      </w:pPr>
    </w:p>
    <w:p w:rsidR="008347E6" w:rsidRDefault="008347E6" w:rsidP="001F4CA7">
      <w:pPr>
        <w:pStyle w:val="NoSpacing"/>
      </w:pPr>
    </w:p>
    <w:p w:rsidR="008347E6" w:rsidRDefault="008347E6" w:rsidP="008347E6">
      <w:pPr>
        <w:pStyle w:val="Heading2"/>
      </w:pPr>
      <w:r>
        <w:t>Installation RDkit</w:t>
      </w:r>
    </w:p>
    <w:p w:rsidR="001F4CA7" w:rsidRDefault="001F4CA7" w:rsidP="001F4CA7">
      <w:pPr>
        <w:pStyle w:val="NoSpacing"/>
      </w:pPr>
      <w:r>
        <w:t>Instructions to install RDkit:</w:t>
      </w:r>
    </w:p>
    <w:p w:rsidR="001F4CA7" w:rsidRDefault="00C744AD" w:rsidP="001F4CA7">
      <w:pPr>
        <w:pStyle w:val="NoSpacing"/>
      </w:pPr>
      <w:hyperlink r:id="rId7" w:history="1">
        <w:r w:rsidR="001F4CA7" w:rsidRPr="00B62F5B">
          <w:rPr>
            <w:rStyle w:val="Hyperlink"/>
          </w:rPr>
          <w:t>http://rdkit.org/RDKit_Docs.current.pdf</w:t>
        </w:r>
      </w:hyperlink>
    </w:p>
    <w:p w:rsidR="001F4CA7" w:rsidRDefault="001F4CA7" w:rsidP="001F4CA7">
      <w:pPr>
        <w:pStyle w:val="NoSpacing"/>
      </w:pPr>
    </w:p>
    <w:p w:rsidR="001F4CA7" w:rsidRDefault="001F4CA7" w:rsidP="001F4CA7">
      <w:pPr>
        <w:pStyle w:val="NoSpacing"/>
      </w:pPr>
      <w:r>
        <w:t>But first install conda:</w:t>
      </w:r>
    </w:p>
    <w:p w:rsidR="001F4CA7" w:rsidRDefault="00C744AD" w:rsidP="00F711DB">
      <w:pPr>
        <w:pStyle w:val="NoSpacing"/>
      </w:pPr>
      <w:hyperlink r:id="rId8" w:history="1">
        <w:r w:rsidR="00BC5994" w:rsidRPr="00B62F5B">
          <w:rPr>
            <w:rStyle w:val="Hyperlink"/>
          </w:rPr>
          <w:t>http://wiki.ab.wurnet.nl/index.php/How_can_I_install_software_for_my_own_use</w:t>
        </w:r>
      </w:hyperlink>
    </w:p>
    <w:p w:rsidR="00BD3940" w:rsidRDefault="00BD3940" w:rsidP="00F711DB">
      <w:pPr>
        <w:pStyle w:val="NoSpacing"/>
      </w:pPr>
    </w:p>
    <w:p w:rsidR="001F4CA7" w:rsidRDefault="001F4CA7" w:rsidP="00F711DB">
      <w:pPr>
        <w:pStyle w:val="NoSpacing"/>
      </w:pPr>
      <w:r>
        <w:t xml:space="preserve">Activate </w:t>
      </w:r>
      <w:r w:rsidR="00BC5994">
        <w:t>environment</w:t>
      </w:r>
      <w:r>
        <w:t>:</w:t>
      </w:r>
    </w:p>
    <w:p w:rsidR="00F711DB" w:rsidRDefault="00F711DB" w:rsidP="001F4CA7">
      <w:pPr>
        <w:pStyle w:val="NoSpacing"/>
        <w:tabs>
          <w:tab w:val="left" w:pos="2895"/>
        </w:tabs>
      </w:pPr>
      <w:r>
        <w:t>source activate my-rdkit-env</w:t>
      </w:r>
    </w:p>
    <w:p w:rsidR="00BA6BF4" w:rsidRDefault="00BA6BF4" w:rsidP="001F4CA7">
      <w:pPr>
        <w:pStyle w:val="NoSpacing"/>
        <w:tabs>
          <w:tab w:val="left" w:pos="2895"/>
        </w:tabs>
      </w:pPr>
      <w:r>
        <w:t>source deactivate</w:t>
      </w:r>
    </w:p>
    <w:p w:rsidR="00BD3940" w:rsidRDefault="00BD3940" w:rsidP="001F4CA7">
      <w:pPr>
        <w:pStyle w:val="NoSpacing"/>
        <w:tabs>
          <w:tab w:val="left" w:pos="2895"/>
        </w:tabs>
      </w:pPr>
    </w:p>
    <w:p w:rsidR="00BD3940" w:rsidRDefault="00BD3940" w:rsidP="001F4CA7">
      <w:pPr>
        <w:pStyle w:val="NoSpacing"/>
        <w:tabs>
          <w:tab w:val="left" w:pos="2895"/>
        </w:tabs>
      </w:pPr>
      <w:r>
        <w:t>Matplotlib is required for some functions:</w:t>
      </w:r>
    </w:p>
    <w:p w:rsidR="00F67C81" w:rsidRDefault="00BD3940" w:rsidP="001F4CA7">
      <w:pPr>
        <w:pStyle w:val="NoSpacing"/>
        <w:tabs>
          <w:tab w:val="left" w:pos="2895"/>
        </w:tabs>
      </w:pPr>
      <w:r>
        <w:t>conda install matplotlib</w:t>
      </w:r>
    </w:p>
    <w:p w:rsidR="00BD3940" w:rsidRDefault="00BD3940" w:rsidP="001F4CA7">
      <w:pPr>
        <w:pStyle w:val="NoSpacing"/>
        <w:tabs>
          <w:tab w:val="left" w:pos="2895"/>
        </w:tabs>
      </w:pPr>
    </w:p>
    <w:p w:rsidR="00F711DB" w:rsidRDefault="00F67C81" w:rsidP="00F67C81">
      <w:pPr>
        <w:pStyle w:val="NoSpacing"/>
        <w:tabs>
          <w:tab w:val="left" w:pos="2895"/>
        </w:tabs>
      </w:pPr>
      <w:r>
        <w:rPr>
          <w:lang w:val="en-GB"/>
        </w:rPr>
        <w:t>Getting s</w:t>
      </w:r>
      <w:r w:rsidRPr="00F67C81">
        <w:rPr>
          <w:lang w:val="en-GB"/>
        </w:rPr>
        <w:t>tarted with the RDKit in Python</w:t>
      </w:r>
    </w:p>
    <w:p w:rsidR="00F711DB" w:rsidRDefault="00C744AD" w:rsidP="00F711DB">
      <w:pPr>
        <w:pStyle w:val="NoSpacing"/>
        <w:rPr>
          <w:rStyle w:val="Hyperlink"/>
        </w:rPr>
      </w:pPr>
      <w:hyperlink r:id="rId9" w:history="1">
        <w:r w:rsidR="00F711DB" w:rsidRPr="00287DA3">
          <w:rPr>
            <w:rStyle w:val="Hyperlink"/>
          </w:rPr>
          <w:t>http://www.rdkit.org/docs/GettingStartedInPython.html</w:t>
        </w:r>
      </w:hyperlink>
    </w:p>
    <w:p w:rsidR="008347E6" w:rsidRDefault="008347E6" w:rsidP="008347E6">
      <w:pPr>
        <w:pStyle w:val="NoSpacing"/>
        <w:rPr>
          <w:rStyle w:val="Hyperlink"/>
          <w:color w:val="auto"/>
          <w:u w:val="none"/>
        </w:rPr>
      </w:pPr>
    </w:p>
    <w:p w:rsidR="008347E6" w:rsidRDefault="008347E6" w:rsidP="008347E6">
      <w:pPr>
        <w:pStyle w:val="NoSpacing"/>
        <w:rPr>
          <w:rStyle w:val="Hyperlink"/>
          <w:color w:val="auto"/>
          <w:u w:val="none"/>
        </w:rPr>
      </w:pPr>
    </w:p>
    <w:p w:rsidR="00F67C81" w:rsidRPr="008347E6" w:rsidRDefault="008347E6" w:rsidP="008347E6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SMARTS and SMILES</w:t>
      </w:r>
    </w:p>
    <w:p w:rsidR="008B4851" w:rsidRDefault="008B4851" w:rsidP="008B4851">
      <w:pPr>
        <w:pStyle w:val="NoSpacing"/>
      </w:pPr>
      <w:r w:rsidRPr="008B4851">
        <w:rPr>
          <w:rStyle w:val="Hyperlink"/>
          <w:color w:val="auto"/>
          <w:u w:val="none"/>
        </w:rPr>
        <w:t>The</w:t>
      </w:r>
      <w:r>
        <w:rPr>
          <w:rStyle w:val="Hyperlink"/>
          <w:color w:val="auto"/>
          <w:u w:val="none"/>
        </w:rPr>
        <w:t xml:space="preserve"> most important differences between SMARTS and SMILES are shown in table 1. For more information, see: </w:t>
      </w:r>
      <w:hyperlink r:id="rId10" w:history="1">
        <w:r w:rsidRPr="002775C9">
          <w:rPr>
            <w:rStyle w:val="Hyperlink"/>
          </w:rPr>
          <w:t>http://www.daylight.com/dayhtml/doc/theory/theory.smarts.html</w:t>
        </w:r>
      </w:hyperlink>
    </w:p>
    <w:p w:rsidR="008347E6" w:rsidRDefault="008347E6" w:rsidP="008347E6">
      <w:pPr>
        <w:pStyle w:val="NoSpacing"/>
        <w:rPr>
          <w:rStyle w:val="Hyperlink"/>
        </w:rPr>
      </w:pPr>
      <w:r>
        <w:t xml:space="preserve">Smart viewer: </w:t>
      </w:r>
      <w:hyperlink r:id="rId11" w:history="1">
        <w:r w:rsidRPr="00287DA3">
          <w:rPr>
            <w:rStyle w:val="Hyperlink"/>
          </w:rPr>
          <w:t>http://smartsview.zbh.uni-hamburg.de</w:t>
        </w:r>
      </w:hyperlink>
    </w:p>
    <w:p w:rsidR="008B4851" w:rsidRDefault="008B4851" w:rsidP="008B4851">
      <w:pPr>
        <w:pStyle w:val="NoSpacing"/>
      </w:pPr>
    </w:p>
    <w:p w:rsidR="008B4851" w:rsidRDefault="008B4851" w:rsidP="008B4851">
      <w:pPr>
        <w:pStyle w:val="Caption"/>
      </w:pPr>
      <w:r>
        <w:t>Table 1. Differences between SMARTS and SMILES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2976"/>
        <w:gridCol w:w="3402"/>
      </w:tblGrid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SMARTS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SMILES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 w:rsidRPr="005461F6">
              <w:rPr>
                <w:lang w:val="en-GB"/>
              </w:rPr>
              <w:t>fragments $(…)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rPr>
                <w:lang w:val="en-GB"/>
              </w:rPr>
              <w:t>allowed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Not allowed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aliphatic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 w:rsidRPr="00402035">
              <w:t xml:space="preserve">Aromatic </w:t>
            </w:r>
            <w:r>
              <w:t>or aliphatic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aromatic</w:t>
            </w: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</w:pPr>
            <w:r>
              <w:t>Aromatic or aliphatic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  <w:r>
              <w:t>cc (empty bond)</w:t>
            </w:r>
          </w:p>
        </w:tc>
        <w:tc>
          <w:tcPr>
            <w:tcW w:w="2976" w:type="dxa"/>
          </w:tcPr>
          <w:p w:rsidR="008B4851" w:rsidRDefault="008B4851" w:rsidP="008B4851">
            <w:pPr>
              <w:pStyle w:val="NoSpacing"/>
            </w:pPr>
            <w:r>
              <w:t>single or aromatic</w:t>
            </w:r>
          </w:p>
        </w:tc>
        <w:tc>
          <w:tcPr>
            <w:tcW w:w="3402" w:type="dxa"/>
          </w:tcPr>
          <w:p w:rsidR="008B4851" w:rsidRPr="008B4851" w:rsidRDefault="008B4851" w:rsidP="008B4851">
            <w:pPr>
              <w:pStyle w:val="NoSpacing"/>
              <w:rPr>
                <w:lang w:val="en-GB"/>
              </w:rPr>
            </w:pPr>
            <w:r>
              <w:t xml:space="preserve">aromatic if </w:t>
            </w:r>
            <w:r w:rsidRPr="005461F6">
              <w:rPr>
                <w:lang w:val="en-GB"/>
              </w:rPr>
              <w:t>it belongs to a ring and has both end atoms aromatic</w:t>
            </w:r>
            <w:r>
              <w:rPr>
                <w:lang w:val="en-GB"/>
              </w:rPr>
              <w:t xml:space="preserve"> (lower case), otherwise a single bond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</w:pPr>
          </w:p>
          <w:p w:rsidR="008B4851" w:rsidRDefault="008B4851" w:rsidP="008B4851">
            <w:pPr>
              <w:pStyle w:val="NoSpacing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82C3159" wp14:editId="226DCB45">
                  <wp:extent cx="1177047" cy="190230"/>
                  <wp:effectExtent l="0" t="0" r="4445" b="63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047" cy="19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91BE8C9" wp14:editId="6EBE553D">
                  <wp:extent cx="758757" cy="836578"/>
                  <wp:effectExtent l="0" t="0" r="3810" b="1905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71" cy="8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851" w:rsidRDefault="008B4851" w:rsidP="008B4851">
            <w:pPr>
              <w:pStyle w:val="NoSpacing"/>
            </w:pPr>
          </w:p>
        </w:tc>
        <w:tc>
          <w:tcPr>
            <w:tcW w:w="2976" w:type="dxa"/>
          </w:tcPr>
          <w:p w:rsidR="008347E6" w:rsidRDefault="008347E6" w:rsidP="008B4851">
            <w:pPr>
              <w:pStyle w:val="NoSpacing"/>
              <w:rPr>
                <w:lang w:val="en-GB"/>
              </w:rPr>
            </w:pPr>
            <w:r>
              <w:t>c1=c</w:t>
            </w:r>
            <w:r w:rsidRPr="00705A9C">
              <w:t>c=c</w:t>
            </w:r>
            <w:r>
              <w:t>c=c1</w:t>
            </w:r>
          </w:p>
          <w:p w:rsidR="008347E6" w:rsidRDefault="008347E6" w:rsidP="008B4851">
            <w:pPr>
              <w:pStyle w:val="NoSpacing"/>
              <w:rPr>
                <w:lang w:val="en-GB"/>
              </w:rPr>
            </w:pPr>
          </w:p>
          <w:p w:rsidR="008B4851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RDkit recognizes this structure but officially it is not correct:</w:t>
            </w:r>
          </w:p>
          <w:p w:rsidR="008B4851" w:rsidRDefault="008B4851" w:rsidP="008B4851">
            <w:pPr>
              <w:pStyle w:val="NoSpacing"/>
            </w:pPr>
            <w:r w:rsidRPr="00923980">
              <w:t>C1=CC=C</w:t>
            </w:r>
            <w:r>
              <w:t>C</w:t>
            </w:r>
            <w:r w:rsidRPr="00923980">
              <w:t>=C1</w:t>
            </w:r>
          </w:p>
          <w:p w:rsidR="008B4851" w:rsidRDefault="008B4851" w:rsidP="008B4851">
            <w:pPr>
              <w:pStyle w:val="NoSpacing"/>
            </w:pPr>
          </w:p>
        </w:tc>
        <w:tc>
          <w:tcPr>
            <w:tcW w:w="3402" w:type="dxa"/>
          </w:tcPr>
          <w:p w:rsidR="008B4851" w:rsidRDefault="008B4851" w:rsidP="008B4851">
            <w:pPr>
              <w:pStyle w:val="NoSpacing"/>
              <w:rPr>
                <w:lang w:val="en-GB"/>
              </w:rPr>
            </w:pPr>
            <w:r w:rsidRPr="005461F6">
              <w:rPr>
                <w:lang w:val="en-GB"/>
              </w:rPr>
              <w:t>c1ccccc1</w:t>
            </w:r>
          </w:p>
          <w:p w:rsidR="008B4851" w:rsidRDefault="008B4851" w:rsidP="008B4851">
            <w:pPr>
              <w:pStyle w:val="NoSpacing"/>
            </w:pPr>
            <w:r w:rsidRPr="00923980">
              <w:t>C1=CC=C</w:t>
            </w:r>
            <w:r>
              <w:t>C</w:t>
            </w:r>
            <w:r w:rsidRPr="00923980">
              <w:t>=C1</w:t>
            </w:r>
          </w:p>
          <w:p w:rsidR="008B4851" w:rsidRDefault="008B4851" w:rsidP="008B4851">
            <w:pPr>
              <w:pStyle w:val="NoSpacing"/>
            </w:pPr>
            <w:r w:rsidRPr="00705A9C">
              <w:t>c1-c=c-c=c-c=1</w:t>
            </w:r>
          </w:p>
        </w:tc>
      </w:tr>
      <w:tr w:rsidR="008B4851" w:rsidTr="008B4851">
        <w:tc>
          <w:tcPr>
            <w:tcW w:w="3256" w:type="dxa"/>
          </w:tcPr>
          <w:p w:rsidR="008B4851" w:rsidRDefault="008B4851" w:rsidP="008B4851">
            <w:pPr>
              <w:pStyle w:val="NoSpacing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D8E66C" wp14:editId="1A0C6805">
                  <wp:extent cx="690664" cy="298797"/>
                  <wp:effectExtent l="0" t="0" r="0" b="635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92" cy="3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B4851" w:rsidRPr="005461F6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COc</w:t>
            </w:r>
          </w:p>
        </w:tc>
        <w:tc>
          <w:tcPr>
            <w:tcW w:w="3402" w:type="dxa"/>
          </w:tcPr>
          <w:p w:rsidR="008B4851" w:rsidRPr="005461F6" w:rsidRDefault="008B4851" w:rsidP="008B485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COC</w:t>
            </w:r>
          </w:p>
        </w:tc>
      </w:tr>
    </w:tbl>
    <w:p w:rsidR="004A307B" w:rsidRPr="008B4851" w:rsidRDefault="004A307B" w:rsidP="008B4851">
      <w:pPr>
        <w:pStyle w:val="NoSpacing"/>
        <w:rPr>
          <w:rStyle w:val="Hyperlink"/>
          <w:b/>
          <w:color w:val="auto"/>
          <w:u w:val="none"/>
        </w:rPr>
      </w:pPr>
    </w:p>
    <w:p w:rsidR="008347E6" w:rsidRDefault="008347E6" w:rsidP="00A52E8D">
      <w:pPr>
        <w:pStyle w:val="Heading2"/>
        <w:rPr>
          <w:rStyle w:val="Hyperlink"/>
          <w:color w:val="365F91" w:themeColor="accent1" w:themeShade="BF"/>
          <w:u w:val="none"/>
        </w:rPr>
      </w:pPr>
    </w:p>
    <w:p w:rsidR="008347E6" w:rsidRDefault="008347E6" w:rsidP="008347E6"/>
    <w:p w:rsidR="008347E6" w:rsidRDefault="008347E6">
      <w:r>
        <w:br w:type="page"/>
      </w:r>
    </w:p>
    <w:p w:rsidR="004A307B" w:rsidRPr="00A52E8D" w:rsidRDefault="00A52E8D" w:rsidP="00A52E8D">
      <w:pPr>
        <w:pStyle w:val="Heading2"/>
        <w:rPr>
          <w:rStyle w:val="Hyperlink"/>
          <w:color w:val="365F91" w:themeColor="accent1" w:themeShade="BF"/>
          <w:u w:val="none"/>
        </w:rPr>
      </w:pPr>
      <w:r w:rsidRPr="00A52E8D">
        <w:rPr>
          <w:rStyle w:val="Hyperlink"/>
          <w:color w:val="365F91" w:themeColor="accent1" w:themeShade="BF"/>
          <w:u w:val="none"/>
        </w:rPr>
        <w:lastRenderedPageBreak/>
        <w:t>Reading molecules</w:t>
      </w:r>
    </w:p>
    <w:p w:rsidR="00F56C5C" w:rsidRDefault="004A307B" w:rsidP="00F56C5C">
      <w:pPr>
        <w:pStyle w:val="NoSpacing"/>
      </w:pPr>
      <w:r>
        <w:rPr>
          <w:rStyle w:val="Hyperlink"/>
          <w:color w:val="auto"/>
          <w:u w:val="none"/>
        </w:rPr>
        <w:t xml:space="preserve">Smiles </w:t>
      </w:r>
      <w:r w:rsidR="00F56C5C">
        <w:rPr>
          <w:rStyle w:val="Hyperlink"/>
          <w:color w:val="auto"/>
          <w:u w:val="none"/>
        </w:rPr>
        <w:t>C1=CC=CN=C</w:t>
      </w:r>
      <w:r w:rsidR="00F56C5C" w:rsidRPr="004A307B">
        <w:t>1</w:t>
      </w:r>
      <w:r w:rsidRPr="004A307B">
        <w:t>, c1cccnc1</w:t>
      </w:r>
      <w:r>
        <w:t xml:space="preserve"> and</w:t>
      </w:r>
      <w:r w:rsidRPr="004A307B">
        <w:t xml:space="preserve"> n1ccccc1</w:t>
      </w:r>
      <w:r>
        <w:t xml:space="preserve"> represent the aromatic molecule below:</w:t>
      </w:r>
    </w:p>
    <w:p w:rsidR="00F67C81" w:rsidRDefault="00F67C81" w:rsidP="00F711DB">
      <w:pPr>
        <w:pStyle w:val="NoSpacing"/>
        <w:rPr>
          <w:rStyle w:val="Hyperlink"/>
        </w:rPr>
      </w:pPr>
    </w:p>
    <w:p w:rsidR="001A47E9" w:rsidRDefault="004A307B" w:rsidP="001A47E9">
      <w:pPr>
        <w:pStyle w:val="NoSpacing"/>
        <w:keepNext/>
      </w:pPr>
      <w:r>
        <w:rPr>
          <w:noProof/>
          <w:lang w:val="en-GB" w:eastAsia="en-GB"/>
        </w:rPr>
        <w:drawing>
          <wp:inline distT="0" distB="0" distL="0" distR="0" wp14:anchorId="7E402EDE" wp14:editId="2A970FBD">
            <wp:extent cx="749029" cy="7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430" cy="7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81" w:rsidRDefault="001A47E9" w:rsidP="001A47E9">
      <w:pPr>
        <w:pStyle w:val="Caption"/>
        <w:rPr>
          <w:rStyle w:val="Hyperlink"/>
        </w:rPr>
      </w:pPr>
      <w:r>
        <w:t xml:space="preserve">Figure </w:t>
      </w:r>
      <w:fldSimple w:instr=" SEQ Figure \* ARABIC ">
        <w:r w:rsidR="00520EB9">
          <w:rPr>
            <w:noProof/>
          </w:rPr>
          <w:t>1</w:t>
        </w:r>
      </w:fldSimple>
      <w:r>
        <w:t>. Molecule</w:t>
      </w:r>
    </w:p>
    <w:p w:rsidR="00BC0B89" w:rsidRDefault="00BC0B89" w:rsidP="00BC0B89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__future__ import print_function</w:t>
      </w:r>
    </w:p>
    <w:p w:rsidR="00BC0B89" w:rsidRPr="00220DE5" w:rsidRDefault="00BC0B89" w:rsidP="00BC0B89">
      <w:pPr>
        <w:pStyle w:val="NoSpacing"/>
        <w:rPr>
          <w:rStyle w:val="Hyperlink"/>
          <w:color w:val="C0504D" w:themeColor="accent2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rdkit import Chem</w:t>
      </w:r>
    </w:p>
    <w:p w:rsidR="00BC0B89" w:rsidRPr="00BC0B89" w:rsidRDefault="00BC0B89" w:rsidP="00BC0B89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220DE5">
        <w:rPr>
          <w:rStyle w:val="Hyperlink"/>
          <w:color w:val="C0504D" w:themeColor="accent2"/>
          <w:u w:val="none"/>
        </w:rPr>
        <w:t>from rdkit.Chem import AllChem</w:t>
      </w:r>
    </w:p>
    <w:p w:rsidR="00BC0B89" w:rsidRDefault="00BC0B89" w:rsidP="00F711DB">
      <w:pPr>
        <w:pStyle w:val="NoSpacing"/>
        <w:rPr>
          <w:rStyle w:val="Hyperlink"/>
        </w:rPr>
      </w:pP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Conversion needed for RDkit: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m = Chem.MolFromSmiles('C1=CC=CN=C1')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 SMART patterns can be used: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&gt;&gt;&gt; m = Chem.MolFromSmarts</w:t>
      </w:r>
      <w:r w:rsidRPr="004A307B">
        <w:rPr>
          <w:rStyle w:val="Hyperlink"/>
          <w:color w:val="auto"/>
          <w:u w:val="none"/>
        </w:rPr>
        <w:t>('</w:t>
      </w:r>
      <w:r>
        <w:rPr>
          <w:rStyle w:val="Hyperlink"/>
          <w:color w:val="auto"/>
          <w:u w:val="none"/>
        </w:rPr>
        <w:t>c1=cc=cn=c</w:t>
      </w:r>
      <w:r w:rsidRPr="004A307B">
        <w:rPr>
          <w:rStyle w:val="Hyperlink"/>
          <w:color w:val="auto"/>
          <w:u w:val="none"/>
        </w:rPr>
        <w:t>1')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Return a </w:t>
      </w:r>
      <w:r w:rsidR="00CA2DE8">
        <w:rPr>
          <w:rStyle w:val="Hyperlink"/>
          <w:color w:val="auto"/>
          <w:u w:val="none"/>
        </w:rPr>
        <w:t>SMILE</w:t>
      </w:r>
      <w:r>
        <w:rPr>
          <w:rStyle w:val="Hyperlink"/>
          <w:color w:val="auto"/>
          <w:u w:val="none"/>
        </w:rPr>
        <w:t>: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Chem.MolToSmiles(m)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c1ccncc1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Pr="004A307B">
        <w:rPr>
          <w:rStyle w:val="Hyperlink"/>
          <w:color w:val="auto"/>
          <w:u w:val="none"/>
        </w:rPr>
        <w:t xml:space="preserve">he kekule form of </w:t>
      </w:r>
      <w:r w:rsidR="00CA2DE8">
        <w:rPr>
          <w:rStyle w:val="Hyperlink"/>
          <w:color w:val="auto"/>
          <w:u w:val="none"/>
        </w:rPr>
        <w:t>SMILE: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Chem.Kekulize(m)</w:t>
      </w:r>
    </w:p>
    <w:p w:rsidR="004A307B" w:rsidRDefault="004A307B" w:rsidP="004A307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Chem.M</w:t>
      </w:r>
      <w:r>
        <w:rPr>
          <w:rStyle w:val="Hyperlink"/>
          <w:color w:val="auto"/>
          <w:u w:val="none"/>
        </w:rPr>
        <w:t>olToSmiles(m, kekuleSmiles=True)</w:t>
      </w:r>
    </w:p>
    <w:p w:rsidR="004A307B" w:rsidRPr="004A307B" w:rsidRDefault="004A307B" w:rsidP="004A307B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C1=CC=NC=C1</w:t>
      </w:r>
    </w:p>
    <w:p w:rsidR="00387951" w:rsidRDefault="00387951" w:rsidP="00387951">
      <w:pPr>
        <w:pStyle w:val="NoSpacing"/>
      </w:pPr>
    </w:p>
    <w:p w:rsidR="00387951" w:rsidRDefault="00387951" w:rsidP="00387951">
      <w:pPr>
        <w:pStyle w:val="NoSpacing"/>
      </w:pPr>
      <w:r>
        <w:t>Add and remove hydrogens</w:t>
      </w:r>
    </w:p>
    <w:p w:rsidR="00387951" w:rsidRDefault="00387951" w:rsidP="00387951">
      <w:pPr>
        <w:pStyle w:val="NoSpacing"/>
      </w:pPr>
      <w:r>
        <w:t xml:space="preserve">&gt;&gt;&gt; </w:t>
      </w:r>
      <w:r w:rsidRPr="00387951">
        <w:t xml:space="preserve">m2 = Chem.AddHs(m) </w:t>
      </w:r>
    </w:p>
    <w:p w:rsidR="00387951" w:rsidRDefault="00387951" w:rsidP="00387951">
      <w:pPr>
        <w:pStyle w:val="NoSpacing"/>
      </w:pPr>
      <w:r>
        <w:t xml:space="preserve">&gt;&gt;&gt; </w:t>
      </w:r>
      <w:r w:rsidRPr="004A307B">
        <w:rPr>
          <w:rStyle w:val="Hyperlink"/>
          <w:color w:val="auto"/>
          <w:u w:val="none"/>
        </w:rPr>
        <w:t>Chem.MolToSmiles</w:t>
      </w:r>
      <w:r>
        <w:t>(m2)</w:t>
      </w:r>
      <w:r w:rsidRPr="00387951">
        <w:t xml:space="preserve"> </w:t>
      </w:r>
    </w:p>
    <w:p w:rsidR="00387951" w:rsidRDefault="00387951" w:rsidP="00387951">
      <w:pPr>
        <w:pStyle w:val="NoSpacing"/>
      </w:pPr>
      <w:r w:rsidRPr="00387951">
        <w:t>[H]c1c([H])c([H])c([H])c([H])n1</w:t>
      </w:r>
    </w:p>
    <w:p w:rsidR="00387951" w:rsidRDefault="00387951" w:rsidP="00387951">
      <w:pPr>
        <w:pStyle w:val="NoSpacing"/>
      </w:pPr>
    </w:p>
    <w:p w:rsidR="00387951" w:rsidRDefault="00387951" w:rsidP="00387951">
      <w:pPr>
        <w:pStyle w:val="NoSpacing"/>
      </w:pPr>
      <w:r>
        <w:t>&gt;&gt;&gt; m = Chem.RemoveHs(m2)</w:t>
      </w:r>
    </w:p>
    <w:p w:rsidR="00387951" w:rsidRDefault="00387951" w:rsidP="00387951">
      <w:pPr>
        <w:pStyle w:val="NoSpacing"/>
      </w:pPr>
      <w:r>
        <w:t xml:space="preserve">&gt;&gt;&gt; </w:t>
      </w:r>
      <w:r w:rsidRPr="004A307B">
        <w:rPr>
          <w:rStyle w:val="Hyperlink"/>
          <w:color w:val="auto"/>
          <w:u w:val="none"/>
        </w:rPr>
        <w:t>Chem.MolToSmiles</w:t>
      </w:r>
      <w:r>
        <w:t>(m)</w:t>
      </w:r>
      <w:r w:rsidRPr="00387951">
        <w:t xml:space="preserve"> </w:t>
      </w:r>
    </w:p>
    <w:p w:rsidR="00387951" w:rsidRDefault="00387951" w:rsidP="00387951">
      <w:pPr>
        <w:pStyle w:val="NoSpacing"/>
        <w:rPr>
          <w:rStyle w:val="Hyperlink"/>
          <w:color w:val="auto"/>
          <w:u w:val="none"/>
        </w:rPr>
      </w:pPr>
      <w:r w:rsidRPr="004A307B">
        <w:rPr>
          <w:rStyle w:val="Hyperlink"/>
          <w:color w:val="auto"/>
          <w:u w:val="none"/>
        </w:rPr>
        <w:t>c1ccncc1</w:t>
      </w:r>
    </w:p>
    <w:p w:rsidR="00ED20DD" w:rsidRDefault="00ED20DD" w:rsidP="00387951">
      <w:pPr>
        <w:pStyle w:val="NoSpacing"/>
        <w:rPr>
          <w:rStyle w:val="Hyperlink"/>
          <w:color w:val="auto"/>
          <w:u w:val="none"/>
        </w:rPr>
      </w:pPr>
    </w:p>
    <w:p w:rsidR="001F7C84" w:rsidRDefault="00ED20DD" w:rsidP="00387951">
      <w:pPr>
        <w:pStyle w:val="NoSpacing"/>
      </w:pPr>
      <w:r>
        <w:rPr>
          <w:rStyle w:val="Hyperlink"/>
          <w:color w:val="auto"/>
          <w:u w:val="none"/>
        </w:rPr>
        <w:t>Calculating mol weight</w:t>
      </w:r>
      <w:r w:rsidR="001F7C84" w:rsidRPr="001F7C84">
        <w:t xml:space="preserve"> </w:t>
      </w:r>
    </w:p>
    <w:p w:rsidR="00ED20DD" w:rsidRDefault="001F7C84" w:rsidP="00387951">
      <w:pPr>
        <w:pStyle w:val="NoSpacing"/>
        <w:rPr>
          <w:rStyle w:val="Hyperlink"/>
          <w:color w:val="auto"/>
          <w:u w:val="none"/>
        </w:rPr>
      </w:pPr>
      <w:r>
        <w:t xml:space="preserve">&gt;&gt;&gt; </w:t>
      </w:r>
      <w:r w:rsidRPr="001F7C84">
        <w:rPr>
          <w:rStyle w:val="Hyperlink"/>
          <w:color w:val="C0504D" w:themeColor="accent2"/>
          <w:u w:val="none"/>
        </w:rPr>
        <w:t>from rdkit.Chem import Descriptors</w:t>
      </w:r>
    </w:p>
    <w:p w:rsidR="001F7C84" w:rsidRDefault="001F7C84" w:rsidP="00387951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1F7C84">
        <w:rPr>
          <w:rStyle w:val="Hyperlink"/>
          <w:color w:val="auto"/>
          <w:u w:val="none"/>
        </w:rPr>
        <w:t>Descriptors.ExactMolWt(m)</w:t>
      </w:r>
    </w:p>
    <w:p w:rsidR="00ED20DD" w:rsidRDefault="001F7C84" w:rsidP="00387951">
      <w:pPr>
        <w:pStyle w:val="NoSpacing"/>
        <w:rPr>
          <w:rStyle w:val="Hyperlink"/>
          <w:color w:val="auto"/>
          <w:u w:val="none"/>
        </w:rPr>
      </w:pPr>
      <w:r w:rsidRPr="001F7C84">
        <w:rPr>
          <w:rStyle w:val="Hyperlink"/>
          <w:color w:val="auto"/>
          <w:u w:val="none"/>
        </w:rPr>
        <w:t>79.04219916</w:t>
      </w:r>
      <w:bookmarkStart w:id="0" w:name="_GoBack"/>
      <w:bookmarkEnd w:id="0"/>
    </w:p>
    <w:p w:rsidR="00387951" w:rsidRPr="00387951" w:rsidRDefault="00387951" w:rsidP="00387951">
      <w:pPr>
        <w:pStyle w:val="NoSpacing"/>
        <w:rPr>
          <w:rStyle w:val="Hyperlink"/>
          <w:color w:val="auto"/>
          <w:u w:val="none"/>
        </w:rPr>
      </w:pPr>
    </w:p>
    <w:p w:rsidR="00F67C81" w:rsidRDefault="00CA2DE8" w:rsidP="00F711DB">
      <w:pPr>
        <w:pStyle w:val="NoSpacing"/>
      </w:pPr>
      <w:r>
        <w:t>Creating a molfile:</w:t>
      </w:r>
    </w:p>
    <w:p w:rsidR="00CA2DE8" w:rsidRDefault="00CA2DE8" w:rsidP="00F711DB">
      <w:pPr>
        <w:pStyle w:val="NoSpacing"/>
      </w:pPr>
      <w:r>
        <w:t>Add compound name:</w:t>
      </w:r>
    </w:p>
    <w:p w:rsidR="00CA2DE8" w:rsidRDefault="00387951" w:rsidP="00F711DB">
      <w:pPr>
        <w:pStyle w:val="NoSpacing"/>
      </w:pPr>
      <w:r>
        <w:t xml:space="preserve">&gt;&gt;&gt; </w:t>
      </w:r>
      <w:r w:rsidR="00CA2DE8">
        <w:t>m.SetProp("_Name","</w:t>
      </w:r>
      <w:r>
        <w:t>Aromatic molecule</w:t>
      </w:r>
      <w:r w:rsidR="00CA2DE8" w:rsidRPr="00CA2DE8">
        <w:t>")</w:t>
      </w:r>
    </w:p>
    <w:p w:rsidR="00CA2DE8" w:rsidRDefault="00CA2DE8" w:rsidP="00F711DB">
      <w:pPr>
        <w:pStyle w:val="NoSpacing"/>
      </w:pPr>
    </w:p>
    <w:p w:rsidR="00387951" w:rsidRDefault="00387951" w:rsidP="00F711DB">
      <w:pPr>
        <w:pStyle w:val="NoSpacing"/>
      </w:pPr>
      <w:r>
        <w:t>With 2D coordinates</w:t>
      </w:r>
    </w:p>
    <w:p w:rsidR="00CA2DE8" w:rsidRDefault="00387951" w:rsidP="00F711DB">
      <w:pPr>
        <w:pStyle w:val="NoSpacing"/>
      </w:pPr>
      <w:r>
        <w:t xml:space="preserve">&gt;&gt;&gt; </w:t>
      </w:r>
      <w:r w:rsidR="00CA2DE8" w:rsidRPr="00CA2DE8">
        <w:t>AllChem.Compute2DCoords(m)</w:t>
      </w:r>
    </w:p>
    <w:p w:rsidR="00387951" w:rsidRDefault="00387951" w:rsidP="00F711DB">
      <w:pPr>
        <w:pStyle w:val="NoSpacing"/>
      </w:pPr>
    </w:p>
    <w:p w:rsidR="00387951" w:rsidRDefault="00387951" w:rsidP="00387951">
      <w:pPr>
        <w:pStyle w:val="NoSpacing"/>
      </w:pPr>
      <w:r>
        <w:t>With 3D coordinates</w:t>
      </w:r>
    </w:p>
    <w:p w:rsidR="00387951" w:rsidRDefault="00387951" w:rsidP="00387951">
      <w:pPr>
        <w:pStyle w:val="NoSpacing"/>
      </w:pPr>
      <w:r>
        <w:t>&gt;&gt;&gt; AllChem.EmbedMolecule(m, useExpTorsionAnglePrefs=True, useBasicKnowledge=True)</w:t>
      </w:r>
    </w:p>
    <w:p w:rsidR="00387951" w:rsidRDefault="00387951" w:rsidP="00F711DB">
      <w:pPr>
        <w:pStyle w:val="NoSpacing"/>
      </w:pPr>
    </w:p>
    <w:p w:rsidR="00CA2DE8" w:rsidRDefault="00CA2DE8" w:rsidP="00F711DB">
      <w:pPr>
        <w:pStyle w:val="NoSpacing"/>
      </w:pPr>
    </w:p>
    <w:p w:rsidR="00CA2DE8" w:rsidRDefault="00387951" w:rsidP="00F711DB">
      <w:pPr>
        <w:pStyle w:val="NoSpacing"/>
      </w:pPr>
      <w:r>
        <w:t xml:space="preserve">&gt;&gt;&gt; </w:t>
      </w:r>
      <w:r w:rsidR="00CA2DE8" w:rsidRPr="00CA2DE8">
        <w:t>Chem.MolToMolBlock(m)</w:t>
      </w:r>
    </w:p>
    <w:p w:rsidR="00387951" w:rsidRDefault="00387951" w:rsidP="00387951">
      <w:pPr>
        <w:pStyle w:val="NoSpacing"/>
      </w:pPr>
    </w:p>
    <w:p w:rsidR="00387951" w:rsidRDefault="00387951" w:rsidP="00387951">
      <w:pPr>
        <w:pStyle w:val="NoSpacing"/>
      </w:pPr>
      <w:r>
        <w:t>Aromatic molecule</w:t>
      </w:r>
    </w:p>
    <w:p w:rsidR="00387951" w:rsidRDefault="00387951" w:rsidP="00387951">
      <w:pPr>
        <w:pStyle w:val="NoSpacing"/>
      </w:pPr>
      <w:r>
        <w:t xml:space="preserve">     RDKit          3D</w:t>
      </w:r>
    </w:p>
    <w:p w:rsidR="00387951" w:rsidRDefault="00387951" w:rsidP="00387951">
      <w:pPr>
        <w:pStyle w:val="NoSpacing"/>
      </w:pPr>
    </w:p>
    <w:p w:rsidR="00387951" w:rsidRDefault="00387951" w:rsidP="00387951">
      <w:pPr>
        <w:pStyle w:val="NoSpacing"/>
      </w:pPr>
      <w:r>
        <w:t xml:space="preserve">  6  6  0  0  0  0  0  0  0  0999 V2000</w:t>
      </w:r>
    </w:p>
    <w:p w:rsidR="00387951" w:rsidRDefault="00387951" w:rsidP="00387951">
      <w:pPr>
        <w:pStyle w:val="NoSpacing"/>
      </w:pPr>
      <w:r>
        <w:t xml:space="preserve">   -1.1028    0.8475    0.0035 C   0  0  0  0  0  0  0  0  0  0  0  0</w:t>
      </w:r>
    </w:p>
    <w:p w:rsidR="00387951" w:rsidRDefault="00387951" w:rsidP="00387951">
      <w:pPr>
        <w:pStyle w:val="NoSpacing"/>
      </w:pPr>
      <w:r>
        <w:lastRenderedPageBreak/>
        <w:t xml:space="preserve">    0.1720    1.3675   -0.0393 C   0  0  0  0  0  0  0  0  0  0  0  0</w:t>
      </w:r>
    </w:p>
    <w:p w:rsidR="00387951" w:rsidRDefault="00387951" w:rsidP="00387951">
      <w:pPr>
        <w:pStyle w:val="NoSpacing"/>
      </w:pPr>
      <w:r>
        <w:t xml:space="preserve">    1.2453    0.5069   -0.0417 C   0  0  0  0  0  0  0  0  0  0  0  0</w:t>
      </w:r>
    </w:p>
    <w:p w:rsidR="00387951" w:rsidRDefault="00387951" w:rsidP="00387951">
      <w:pPr>
        <w:pStyle w:val="NoSpacing"/>
      </w:pPr>
      <w:r>
        <w:t xml:space="preserve">    1.0802   -0.8571   -0.0027 C   0  0  0  0  0  0  0  0  0  0  0  0</w:t>
      </w:r>
    </w:p>
    <w:p w:rsidR="00387951" w:rsidRDefault="00387951" w:rsidP="00387951">
      <w:pPr>
        <w:pStyle w:val="NoSpacing"/>
      </w:pPr>
      <w:r>
        <w:t xml:space="preserve">   -0.1671   -1.3423    0.0385 N   0  0  0  0  0  0  0  0  0  0  0  0</w:t>
      </w:r>
    </w:p>
    <w:p w:rsidR="00387951" w:rsidRDefault="00387951" w:rsidP="00387951">
      <w:pPr>
        <w:pStyle w:val="NoSpacing"/>
      </w:pPr>
      <w:r>
        <w:t xml:space="preserve">   -1.2276   -0.5224    0.0417 C   0  0  0  0  0  0  0  0  0  0  0  0</w:t>
      </w:r>
    </w:p>
    <w:p w:rsidR="00387951" w:rsidRDefault="00387951" w:rsidP="00387951">
      <w:pPr>
        <w:pStyle w:val="NoSpacing"/>
      </w:pPr>
      <w:r>
        <w:t xml:space="preserve">  1  2  2  0</w:t>
      </w:r>
    </w:p>
    <w:p w:rsidR="00387951" w:rsidRDefault="00387951" w:rsidP="00387951">
      <w:pPr>
        <w:pStyle w:val="NoSpacing"/>
      </w:pPr>
      <w:r>
        <w:t xml:space="preserve">  2  3  1  0</w:t>
      </w:r>
    </w:p>
    <w:p w:rsidR="00387951" w:rsidRDefault="00387951" w:rsidP="00387951">
      <w:pPr>
        <w:pStyle w:val="NoSpacing"/>
      </w:pPr>
      <w:r>
        <w:t xml:space="preserve">  3  4  2  0</w:t>
      </w:r>
    </w:p>
    <w:p w:rsidR="00387951" w:rsidRDefault="00387951" w:rsidP="00387951">
      <w:pPr>
        <w:pStyle w:val="NoSpacing"/>
      </w:pPr>
      <w:r>
        <w:t xml:space="preserve">  4  5  1  0</w:t>
      </w:r>
    </w:p>
    <w:p w:rsidR="00387951" w:rsidRDefault="00387951" w:rsidP="00387951">
      <w:pPr>
        <w:pStyle w:val="NoSpacing"/>
      </w:pPr>
      <w:r>
        <w:t xml:space="preserve">  5  6  2  0</w:t>
      </w:r>
    </w:p>
    <w:p w:rsidR="00387951" w:rsidRDefault="00387951" w:rsidP="00387951">
      <w:pPr>
        <w:pStyle w:val="NoSpacing"/>
      </w:pPr>
      <w:r>
        <w:t xml:space="preserve">  6  1  1  0</w:t>
      </w:r>
    </w:p>
    <w:p w:rsidR="00CA2DE8" w:rsidRDefault="00387951" w:rsidP="00387951">
      <w:pPr>
        <w:pStyle w:val="NoSpacing"/>
      </w:pPr>
      <w:r>
        <w:t>M  END</w:t>
      </w:r>
    </w:p>
    <w:p w:rsidR="00387951" w:rsidRDefault="00387951" w:rsidP="00F711DB">
      <w:pPr>
        <w:pStyle w:val="NoSpacing"/>
      </w:pPr>
    </w:p>
    <w:p w:rsidR="00387951" w:rsidRDefault="00BA1B33" w:rsidP="00F711DB">
      <w:pPr>
        <w:pStyle w:val="NoSpacing"/>
      </w:pPr>
      <w:r w:rsidRPr="00BA1B33">
        <w:t>looping over atoms and bonds</w:t>
      </w:r>
      <w:r w:rsidR="00D00963">
        <w:t xml:space="preserve"> (in the same order as the entered SMILE)</w:t>
      </w:r>
    </w:p>
    <w:p w:rsidR="002B5502" w:rsidRDefault="002B5502" w:rsidP="002B5502">
      <w:pPr>
        <w:pStyle w:val="NoSpacing"/>
      </w:pPr>
      <w:r>
        <w:t>&gt;&gt;&gt; for atom in m.GetAtoms():</w:t>
      </w:r>
    </w:p>
    <w:p w:rsidR="002B5502" w:rsidRDefault="002B5502" w:rsidP="002B5502">
      <w:pPr>
        <w:pStyle w:val="NoSpacing"/>
      </w:pPr>
      <w:r>
        <w:tab/>
        <w:t>atom.GetAtomicNum()</w:t>
      </w:r>
    </w:p>
    <w:p w:rsidR="002B5502" w:rsidRDefault="002B5502" w:rsidP="002B5502">
      <w:pPr>
        <w:pStyle w:val="NoSpacing"/>
      </w:pPr>
      <w:r>
        <w:t>6</w:t>
      </w:r>
    </w:p>
    <w:p w:rsidR="002B5502" w:rsidRDefault="002B5502" w:rsidP="002B5502">
      <w:pPr>
        <w:pStyle w:val="NoSpacing"/>
      </w:pPr>
      <w:r>
        <w:t>6</w:t>
      </w:r>
    </w:p>
    <w:p w:rsidR="002B5502" w:rsidRDefault="002B5502" w:rsidP="002B5502">
      <w:pPr>
        <w:pStyle w:val="NoSpacing"/>
      </w:pPr>
      <w:r>
        <w:t>6</w:t>
      </w:r>
    </w:p>
    <w:p w:rsidR="002B5502" w:rsidRDefault="002B5502" w:rsidP="002B5502">
      <w:pPr>
        <w:pStyle w:val="NoSpacing"/>
      </w:pPr>
      <w:r>
        <w:t>6</w:t>
      </w:r>
    </w:p>
    <w:p w:rsidR="002B5502" w:rsidRDefault="002B5502" w:rsidP="002B5502">
      <w:pPr>
        <w:pStyle w:val="NoSpacing"/>
      </w:pPr>
      <w:r>
        <w:t>7</w:t>
      </w:r>
    </w:p>
    <w:p w:rsidR="002B5502" w:rsidRDefault="002B5502" w:rsidP="002B5502">
      <w:pPr>
        <w:pStyle w:val="NoSpacing"/>
      </w:pPr>
      <w:r>
        <w:t>6</w:t>
      </w:r>
    </w:p>
    <w:p w:rsidR="001A47E9" w:rsidRDefault="001A47E9" w:rsidP="002B5502">
      <w:pPr>
        <w:pStyle w:val="NoSpacing"/>
      </w:pPr>
    </w:p>
    <w:p w:rsidR="001A47E9" w:rsidRDefault="001A47E9" w:rsidP="002B5502">
      <w:pPr>
        <w:pStyle w:val="NoSpacing"/>
      </w:pPr>
      <w:r>
        <w:t xml:space="preserve">Get bound type, three different ways: </w:t>
      </w:r>
    </w:p>
    <w:p w:rsidR="002B5502" w:rsidRDefault="001A47E9" w:rsidP="002B5502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755008" behindDoc="0" locked="0" layoutInCell="1" allowOverlap="1">
            <wp:simplePos x="0" y="0"/>
            <wp:positionH relativeFrom="column">
              <wp:posOffset>4207632</wp:posOffset>
            </wp:positionH>
            <wp:positionV relativeFrom="paragraph">
              <wp:posOffset>13146</wp:posOffset>
            </wp:positionV>
            <wp:extent cx="885190" cy="11772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502">
        <w:t>&gt;&gt;&gt; m.GetBonds()</w:t>
      </w:r>
      <w:r w:rsidR="002B5502" w:rsidRPr="00C231AF">
        <w:rPr>
          <w:highlight w:val="yellow"/>
        </w:rPr>
        <w:t>[0]</w:t>
      </w:r>
      <w:r w:rsidR="002B5502">
        <w:t>.GetBondType()</w:t>
      </w:r>
    </w:p>
    <w:p w:rsidR="00C231AF" w:rsidRDefault="00C231AF" w:rsidP="002B5502">
      <w:pPr>
        <w:pStyle w:val="NoSpacing"/>
      </w:pPr>
      <w:r>
        <w:t>DOUBLE</w:t>
      </w:r>
    </w:p>
    <w:p w:rsidR="001A47E9" w:rsidRDefault="001A47E9" w:rsidP="001A47E9">
      <w:pPr>
        <w:pStyle w:val="NoSpacing"/>
      </w:pPr>
      <w:r>
        <w:t>&gt;&gt;&gt; m.GetBondBetweenAtoms</w:t>
      </w:r>
      <w:r w:rsidRPr="001A47E9">
        <w:rPr>
          <w:highlight w:val="yellow"/>
        </w:rPr>
        <w:t>(0,1)</w:t>
      </w:r>
      <w:r>
        <w:t>.GetBondType()</w:t>
      </w:r>
    </w:p>
    <w:p w:rsidR="001A47E9" w:rsidRDefault="001A47E9" w:rsidP="001A47E9">
      <w:pPr>
        <w:pStyle w:val="NoSpacing"/>
      </w:pPr>
      <w:r>
        <w:t>DOUBLE</w:t>
      </w:r>
    </w:p>
    <w:p w:rsidR="001A47E9" w:rsidRDefault="001A47E9" w:rsidP="001A47E9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.GetBondType()</w:t>
      </w:r>
    </w:p>
    <w:p w:rsidR="001A47E9" w:rsidRDefault="001A47E9" w:rsidP="001A47E9">
      <w:pPr>
        <w:pStyle w:val="NoSpacing"/>
      </w:pPr>
      <w:r>
        <w:t>DOUBLE</w:t>
      </w:r>
    </w:p>
    <w:p w:rsidR="001A47E9" w:rsidRDefault="001A47E9" w:rsidP="002B5502">
      <w:pPr>
        <w:pStyle w:val="NoSpacing"/>
      </w:pPr>
    </w:p>
    <w:p w:rsidR="001A47E9" w:rsidRDefault="001A47E9" w:rsidP="002B5502">
      <w:pPr>
        <w:pStyle w:val="NoSpacing"/>
      </w:pPr>
      <w:r>
        <w:t>Get symbol:</w:t>
      </w:r>
    </w:p>
    <w:p w:rsidR="002B5502" w:rsidRDefault="002B5502" w:rsidP="002B5502">
      <w:pPr>
        <w:pStyle w:val="NoSpacing"/>
      </w:pPr>
      <w:r>
        <w:t>&gt;&gt;&gt; m.GetAtomWithIdx</w:t>
      </w:r>
      <w:r w:rsidRPr="00C231AF">
        <w:rPr>
          <w:highlight w:val="yellow"/>
        </w:rPr>
        <w:t>(0)</w:t>
      </w:r>
      <w:r>
        <w:t>.GetSymbol()</w:t>
      </w:r>
    </w:p>
    <w:p w:rsidR="002B5502" w:rsidRDefault="002B5502" w:rsidP="002B5502">
      <w:pPr>
        <w:pStyle w:val="NoSpacing"/>
      </w:pPr>
      <w:r>
        <w:t>'C'</w:t>
      </w:r>
    </w:p>
    <w:p w:rsidR="001A47E9" w:rsidRDefault="001A47E9" w:rsidP="002B550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83DAD41" wp14:editId="512C7373">
                <wp:simplePos x="0" y="0"/>
                <wp:positionH relativeFrom="column">
                  <wp:posOffset>4265876</wp:posOffset>
                </wp:positionH>
                <wp:positionV relativeFrom="paragraph">
                  <wp:posOffset>13052</wp:posOffset>
                </wp:positionV>
                <wp:extent cx="9144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AA5237" w:rsidRDefault="00ED20DD" w:rsidP="001A47E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molecule with indexes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DAD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5.9pt;margin-top:1.05pt;width:1in;height:.0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" stroked="f">
                <v:textbox style="mso-fit-shape-to-text:t" inset="0,0,0,0">
                  <w:txbxContent>
                    <w:p w:rsidR="00ED20DD" w:rsidRPr="00AA5237" w:rsidRDefault="00ED20DD" w:rsidP="001A47E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molecule with indexes</w:t>
                      </w:r>
                    </w:p>
                  </w:txbxContent>
                </v:textbox>
              </v:shape>
            </w:pict>
          </mc:Fallback>
        </mc:AlternateContent>
      </w:r>
    </w:p>
    <w:p w:rsidR="001A47E9" w:rsidRDefault="001A47E9" w:rsidP="002B5502">
      <w:pPr>
        <w:pStyle w:val="NoSpacing"/>
      </w:pPr>
      <w:r>
        <w:t>Get explicit valence:</w:t>
      </w:r>
    </w:p>
    <w:p w:rsidR="002B5502" w:rsidRDefault="002B5502" w:rsidP="002B5502">
      <w:pPr>
        <w:pStyle w:val="NoSpacing"/>
      </w:pPr>
      <w:r>
        <w:t>&gt;&gt;&gt; m.GetAtomWithIdx</w:t>
      </w:r>
      <w:r w:rsidRPr="001A47E9">
        <w:rPr>
          <w:highlight w:val="yellow"/>
        </w:rPr>
        <w:t>(0)</w:t>
      </w:r>
      <w:r>
        <w:t>.GetExplicitValence()</w:t>
      </w:r>
    </w:p>
    <w:p w:rsidR="002B5502" w:rsidRDefault="002B5502" w:rsidP="002B5502">
      <w:pPr>
        <w:pStyle w:val="NoSpacing"/>
      </w:pPr>
      <w:r>
        <w:t>3</w:t>
      </w:r>
    </w:p>
    <w:p w:rsidR="001A47E9" w:rsidRDefault="001A47E9" w:rsidP="002B5502">
      <w:pPr>
        <w:pStyle w:val="NoSpacing"/>
      </w:pPr>
    </w:p>
    <w:p w:rsidR="001A47E9" w:rsidRDefault="001A47E9" w:rsidP="002B5502">
      <w:pPr>
        <w:pStyle w:val="NoSpacing"/>
      </w:pPr>
      <w:r>
        <w:t>Get begin atom index:</w:t>
      </w:r>
    </w:p>
    <w:p w:rsidR="002B5502" w:rsidRDefault="002B5502" w:rsidP="002B5502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.GetBeginAtomIdx()</w:t>
      </w:r>
    </w:p>
    <w:p w:rsidR="002B5502" w:rsidRDefault="002B5502" w:rsidP="002B5502">
      <w:pPr>
        <w:pStyle w:val="NoSpacing"/>
      </w:pPr>
      <w:r>
        <w:t>0</w:t>
      </w:r>
    </w:p>
    <w:p w:rsidR="001A47E9" w:rsidRDefault="001A47E9" w:rsidP="002B5502">
      <w:pPr>
        <w:pStyle w:val="NoSpacing"/>
      </w:pPr>
    </w:p>
    <w:p w:rsidR="001A47E9" w:rsidRDefault="001A47E9" w:rsidP="002B5502">
      <w:pPr>
        <w:pStyle w:val="NoSpacing"/>
      </w:pPr>
      <w:r>
        <w:t>Get end atom index:</w:t>
      </w:r>
    </w:p>
    <w:p w:rsidR="002B5502" w:rsidRDefault="002B5502" w:rsidP="002B5502">
      <w:pPr>
        <w:pStyle w:val="NoSpacing"/>
      </w:pPr>
      <w:r>
        <w:t>&gt;&gt;&gt; m.GetBondWithIdx</w:t>
      </w:r>
      <w:r w:rsidRPr="001A47E9">
        <w:rPr>
          <w:highlight w:val="yellow"/>
        </w:rPr>
        <w:t>(0)</w:t>
      </w:r>
      <w:r>
        <w:t>.GetEndAtomIdx()</w:t>
      </w:r>
    </w:p>
    <w:p w:rsidR="002B5502" w:rsidRDefault="002B5502" w:rsidP="002B5502">
      <w:pPr>
        <w:pStyle w:val="NoSpacing"/>
      </w:pPr>
      <w:r>
        <w:t>1</w:t>
      </w:r>
    </w:p>
    <w:p w:rsidR="002B5502" w:rsidRDefault="002B5502" w:rsidP="00F711DB">
      <w:pPr>
        <w:pStyle w:val="NoSpacing"/>
      </w:pPr>
    </w:p>
    <w:p w:rsidR="001A47E9" w:rsidRDefault="001A47E9" w:rsidP="00F711DB">
      <w:pPr>
        <w:pStyle w:val="NoSpacing"/>
      </w:pPr>
      <w:r w:rsidRPr="001A47E9">
        <w:rPr>
          <w:highlight w:val="yellow"/>
        </w:rPr>
        <w:t>Highlighted</w:t>
      </w:r>
      <w:r>
        <w:t xml:space="preserve"> = atom or bond index, see fig 2. </w:t>
      </w:r>
    </w:p>
    <w:p w:rsidR="0076794C" w:rsidRDefault="0076794C" w:rsidP="00F711DB">
      <w:pPr>
        <w:pStyle w:val="NoSpacing"/>
      </w:pPr>
    </w:p>
    <w:p w:rsidR="0076794C" w:rsidRDefault="0076794C" w:rsidP="00F711DB">
      <w:pPr>
        <w:pStyle w:val="NoSpacing"/>
      </w:pPr>
    </w:p>
    <w:p w:rsidR="0076794C" w:rsidRDefault="00A52E8D" w:rsidP="00A52E8D">
      <w:pPr>
        <w:pStyle w:val="Heading2"/>
      </w:pPr>
      <w:r>
        <w:t>S</w:t>
      </w:r>
      <w:r w:rsidR="0076794C">
        <w:t>ubstructure matching</w:t>
      </w:r>
    </w:p>
    <w:p w:rsidR="0076794C" w:rsidRDefault="0076794C" w:rsidP="0076794C">
      <w:pPr>
        <w:pStyle w:val="NoSpacing"/>
      </w:pPr>
    </w:p>
    <w:p w:rsidR="0076794C" w:rsidRDefault="00C0708B" w:rsidP="0076794C">
      <w:pPr>
        <w:pStyle w:val="NoSpacing"/>
      </w:pPr>
      <w:r>
        <w:t>New molecule</w:t>
      </w:r>
      <w:r w:rsidR="0076794C">
        <w:t>:</w:t>
      </w:r>
    </w:p>
    <w:p w:rsidR="00BC0B89" w:rsidRDefault="0076794C" w:rsidP="00BC0B89">
      <w:pPr>
        <w:pStyle w:val="NoSpacing"/>
        <w:keepNext/>
      </w:pPr>
      <w:r>
        <w:rPr>
          <w:noProof/>
          <w:lang w:val="en-GB" w:eastAsia="en-GB"/>
        </w:rPr>
        <w:drawing>
          <wp:inline distT="0" distB="0" distL="0" distR="0" wp14:anchorId="7BC69DA2" wp14:editId="7D946786">
            <wp:extent cx="1138136" cy="82502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003" cy="8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4C" w:rsidRDefault="00BC0B89" w:rsidP="00BC0B89">
      <w:pPr>
        <w:pStyle w:val="Caption"/>
      </w:pPr>
      <w:r>
        <w:t xml:space="preserve">Figure </w:t>
      </w:r>
      <w:fldSimple w:instr=" SEQ Figure \* ARABIC ">
        <w:r w:rsidR="00520EB9">
          <w:rPr>
            <w:noProof/>
          </w:rPr>
          <w:t>3</w:t>
        </w:r>
      </w:fldSimple>
      <w:r>
        <w:t>: Molecule</w:t>
      </w:r>
    </w:p>
    <w:p w:rsidR="0076794C" w:rsidRDefault="008347E6" w:rsidP="0076794C">
      <w:pPr>
        <w:pStyle w:val="NoSpacing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4634851</wp:posOffset>
            </wp:positionH>
            <wp:positionV relativeFrom="paragraph">
              <wp:posOffset>6837</wp:posOffset>
            </wp:positionV>
            <wp:extent cx="758758" cy="33190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58" cy="33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94C" w:rsidRDefault="0076794C" w:rsidP="0076794C">
      <w:pPr>
        <w:pStyle w:val="NoSpacing"/>
      </w:pPr>
      <w:r>
        <w:t>&gt;&gt;&gt; m = Chem.MolFromSmiles('c1ccccc1O')</w:t>
      </w:r>
    </w:p>
    <w:p w:rsidR="0076794C" w:rsidRDefault="0076794C" w:rsidP="0076794C">
      <w:pPr>
        <w:pStyle w:val="NoSpacing"/>
      </w:pPr>
      <w:r>
        <w:t>&gt;&gt;&gt; patt = Chem.MolFromSmarts('ccO')</w:t>
      </w:r>
      <w:r w:rsidR="000A260B">
        <w:tab/>
      </w:r>
      <w:r w:rsidR="000A260B">
        <w:tab/>
        <w:t># see fig. 4</w:t>
      </w:r>
    </w:p>
    <w:p w:rsidR="0078227C" w:rsidRDefault="0078227C" w:rsidP="0076794C">
      <w:pPr>
        <w:pStyle w:val="NoSpacing"/>
      </w:pPr>
    </w:p>
    <w:p w:rsidR="00BC0B89" w:rsidRDefault="008347E6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F9AAABD" wp14:editId="5B94D074">
                <wp:simplePos x="0" y="0"/>
                <wp:positionH relativeFrom="column">
                  <wp:posOffset>4664034</wp:posOffset>
                </wp:positionH>
                <wp:positionV relativeFrom="paragraph">
                  <wp:posOffset>11484</wp:posOffset>
                </wp:positionV>
                <wp:extent cx="91440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2E75F2" w:rsidRDefault="00ED20DD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patt/ substructure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AABD" id="Text Box 26" o:spid="_x0000_s1027" type="#_x0000_t202" style="position:absolute;margin-left:367.25pt;margin-top:.9pt;width:1in;height:.0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B9LQIAAGU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" stroked="f">
                <v:textbox style="mso-fit-shape-to-text:t" inset="0,0,0,0">
                  <w:txbxContent>
                    <w:p w:rsidR="00ED20DD" w:rsidRPr="002E75F2" w:rsidRDefault="00ED20DD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patt/ substructure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76794C" w:rsidRDefault="0076794C" w:rsidP="0076794C">
      <w:pPr>
        <w:pStyle w:val="NoSpacing"/>
      </w:pPr>
      <w:r>
        <w:t>Boolean; if substructure matches:</w:t>
      </w:r>
    </w:p>
    <w:p w:rsidR="0076794C" w:rsidRDefault="0076794C" w:rsidP="0076794C">
      <w:pPr>
        <w:pStyle w:val="NoSpacing"/>
      </w:pPr>
      <w:r>
        <w:t>&gt;&gt;&gt; m.HasSubstructMatch(patt)</w:t>
      </w:r>
    </w:p>
    <w:p w:rsidR="0076794C" w:rsidRDefault="0076794C" w:rsidP="0076794C">
      <w:pPr>
        <w:pStyle w:val="NoSpacing"/>
      </w:pPr>
      <w:r>
        <w:t>True</w:t>
      </w:r>
    </w:p>
    <w:p w:rsidR="00BC0B89" w:rsidRDefault="00BC0B89" w:rsidP="0076794C">
      <w:pPr>
        <w:pStyle w:val="NoSpacing"/>
      </w:pPr>
    </w:p>
    <w:p w:rsidR="0076794C" w:rsidRDefault="0076794C" w:rsidP="0076794C">
      <w:pPr>
        <w:pStyle w:val="NoSpacing"/>
      </w:pPr>
      <w:r>
        <w:t>Atoms in structure which match:</w:t>
      </w:r>
    </w:p>
    <w:p w:rsidR="0076794C" w:rsidRDefault="0076794C" w:rsidP="0076794C">
      <w:pPr>
        <w:pStyle w:val="NoSpacing"/>
      </w:pPr>
      <w:r>
        <w:t>&gt;&gt;&gt; m.GetSubstructMatch(patt)</w:t>
      </w:r>
    </w:p>
    <w:p w:rsidR="0076794C" w:rsidRDefault="0076794C" w:rsidP="0076794C">
      <w:pPr>
        <w:pStyle w:val="NoSpacing"/>
      </w:pPr>
      <w:r w:rsidRPr="0076794C">
        <w:t>(0, 5, 6)</w:t>
      </w:r>
    </w:p>
    <w:p w:rsidR="00BC0B89" w:rsidRDefault="00BC0B89" w:rsidP="0076794C">
      <w:pPr>
        <w:pStyle w:val="NoSpacing"/>
      </w:pPr>
    </w:p>
    <w:p w:rsidR="0076794C" w:rsidRDefault="0076794C" w:rsidP="0076794C">
      <w:pPr>
        <w:pStyle w:val="NoSpacing"/>
      </w:pPr>
      <w:r>
        <w:t>For multiple structures:</w:t>
      </w:r>
    </w:p>
    <w:p w:rsidR="0076794C" w:rsidRDefault="0076794C" w:rsidP="0076794C">
      <w:pPr>
        <w:pStyle w:val="NoSpacing"/>
      </w:pPr>
      <w:r>
        <w:t>&gt;&gt;&gt; m.GetSubstructMatches(patt)</w:t>
      </w:r>
    </w:p>
    <w:p w:rsidR="0076794C" w:rsidRDefault="0076794C" w:rsidP="0076794C">
      <w:pPr>
        <w:pStyle w:val="NoSpacing"/>
      </w:pPr>
      <w:r w:rsidRPr="0076794C">
        <w:t>((0, 5, 6), (4, 5, 6))</w:t>
      </w:r>
    </w:p>
    <w:p w:rsidR="0076794C" w:rsidRDefault="0076794C" w:rsidP="0076794C">
      <w:pPr>
        <w:pStyle w:val="NoSpacing"/>
      </w:pPr>
    </w:p>
    <w:p w:rsidR="000A260B" w:rsidRDefault="000A260B" w:rsidP="0076794C">
      <w:pPr>
        <w:pStyle w:val="NoSpacing"/>
      </w:pPr>
    </w:p>
    <w:p w:rsidR="0076794C" w:rsidRDefault="0076794C" w:rsidP="000A260B">
      <w:pPr>
        <w:pStyle w:val="Heading2"/>
      </w:pPr>
      <w:r>
        <w:t>Chemical transformations</w:t>
      </w:r>
    </w:p>
    <w:p w:rsidR="00C0708B" w:rsidRDefault="000A260B" w:rsidP="0076794C">
      <w:pPr>
        <w:pStyle w:val="NoSpacing"/>
      </w:pPr>
      <w:r>
        <w:t>Deleting a substructure:</w:t>
      </w:r>
    </w:p>
    <w:p w:rsidR="0076794C" w:rsidRDefault="0076794C" w:rsidP="0076794C">
      <w:pPr>
        <w:pStyle w:val="NoSpacing"/>
      </w:pPr>
      <w:r>
        <w:t>&gt;&gt;&gt; rm = AllChem.DeleteSubstructs(m, patt)</w:t>
      </w:r>
    </w:p>
    <w:p w:rsidR="0076794C" w:rsidRDefault="004C3193" w:rsidP="0076794C">
      <w:pPr>
        <w:pStyle w:val="NoSpacing"/>
      </w:pPr>
      <w:r>
        <w:t>&gt;&gt;&gt; Chem.MolToSmiles(rm)</w:t>
      </w:r>
      <w:r w:rsidR="00144F80">
        <w:tab/>
        <w:t>#resulting atom not shown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New molecule:</w:t>
      </w:r>
    </w:p>
    <w:p w:rsidR="00BC0B89" w:rsidRDefault="00C0708B" w:rsidP="00BC0B89">
      <w:pPr>
        <w:pStyle w:val="NoSpacing"/>
        <w:keepNext/>
      </w:pPr>
      <w:r>
        <w:rPr>
          <w:noProof/>
          <w:lang w:val="en-GB" w:eastAsia="en-GB"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3506821</wp:posOffset>
            </wp:positionH>
            <wp:positionV relativeFrom="paragraph">
              <wp:posOffset>423045</wp:posOffset>
            </wp:positionV>
            <wp:extent cx="578796" cy="17509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6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5033213</wp:posOffset>
            </wp:positionH>
            <wp:positionV relativeFrom="paragraph">
              <wp:posOffset>91359</wp:posOffset>
            </wp:positionV>
            <wp:extent cx="1233170" cy="865505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1774839</wp:posOffset>
            </wp:positionH>
            <wp:positionV relativeFrom="paragraph">
              <wp:posOffset>305705</wp:posOffset>
            </wp:positionV>
            <wp:extent cx="855980" cy="36576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B6D8585" wp14:editId="13A82586">
                <wp:simplePos x="0" y="0"/>
                <wp:positionH relativeFrom="column">
                  <wp:posOffset>-5080</wp:posOffset>
                </wp:positionH>
                <wp:positionV relativeFrom="paragraph">
                  <wp:posOffset>963295</wp:posOffset>
                </wp:positionV>
                <wp:extent cx="1099185" cy="6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182AB8" w:rsidRDefault="00ED20DD" w:rsidP="00144F80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Start molecule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585" id="Text Box 202" o:spid="_x0000_s1028" type="#_x0000_t202" style="position:absolute;margin-left:-.4pt;margin-top:75.85pt;width:86.55pt;height:.0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" stroked="f">
                <v:textbox style="mso-fit-shape-to-text:t" inset="0,0,0,0">
                  <w:txbxContent>
                    <w:p w:rsidR="00ED20DD" w:rsidRPr="00182AB8" w:rsidRDefault="00ED20DD" w:rsidP="00144F80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Start molecule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7990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1099185" cy="906145"/>
            <wp:effectExtent l="0" t="0" r="571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08B" w:rsidRDefault="00C0708B" w:rsidP="00144F80">
      <w:pPr>
        <w:pStyle w:val="Caption"/>
      </w:pPr>
    </w:p>
    <w:p w:rsidR="004C3193" w:rsidRDefault="004C3193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9748D9D" wp14:editId="776977B4">
                <wp:simplePos x="0" y="0"/>
                <wp:positionH relativeFrom="column">
                  <wp:posOffset>1715135</wp:posOffset>
                </wp:positionH>
                <wp:positionV relativeFrom="paragraph">
                  <wp:posOffset>113030</wp:posOffset>
                </wp:positionV>
                <wp:extent cx="914400" cy="63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5E5872" w:rsidRDefault="00ED20DD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patt/ substructure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48D9D" id="Text Box 193" o:spid="_x0000_s1029" type="#_x0000_t202" style="position:absolute;margin-left:135.05pt;margin-top:8.9pt;width:1in;height:.0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" stroked="f">
                <v:textbox style="mso-fit-shape-to-text:t" inset="0,0,0,0">
                  <w:txbxContent>
                    <w:p w:rsidR="00ED20DD" w:rsidRPr="005E5872" w:rsidRDefault="00ED20DD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patt/ substructure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F79B19" wp14:editId="1F06042C">
                <wp:simplePos x="0" y="0"/>
                <wp:positionH relativeFrom="column">
                  <wp:posOffset>3544570</wp:posOffset>
                </wp:positionH>
                <wp:positionV relativeFrom="paragraph">
                  <wp:posOffset>119177</wp:posOffset>
                </wp:positionV>
                <wp:extent cx="914400" cy="6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F93959" w:rsidRDefault="00ED20DD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9B19" id="Text Box 194" o:spid="_x0000_s1030" type="#_x0000_t202" style="position:absolute;margin-left:279.1pt;margin-top:9.4pt;width:1in;height:.0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" stroked="f">
                <v:textbox style="mso-fit-shape-to-text:t" inset="0,0,0,0">
                  <w:txbxContent>
                    <w:p w:rsidR="00ED20DD" w:rsidRPr="00F93959" w:rsidRDefault="00ED20DD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replacement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44F80" w:rsidRDefault="00144F80" w:rsidP="0076794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562947C" wp14:editId="11E74E03">
                <wp:simplePos x="0" y="0"/>
                <wp:positionH relativeFrom="column">
                  <wp:posOffset>5090795</wp:posOffset>
                </wp:positionH>
                <wp:positionV relativeFrom="paragraph">
                  <wp:posOffset>5567</wp:posOffset>
                </wp:positionV>
                <wp:extent cx="1233170" cy="6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70008A" w:rsidRDefault="00ED20DD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End molecule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947C" id="Text Box 195" o:spid="_x0000_s1031" type="#_x0000_t202" style="position:absolute;margin-left:400.85pt;margin-top:.45pt;width:97.1pt;height:.0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" stroked="f">
                <v:textbox style="mso-fit-shape-to-text:t" inset="0,0,0,0">
                  <w:txbxContent>
                    <w:p w:rsidR="00ED20DD" w:rsidRPr="0070008A" w:rsidRDefault="00ED20DD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End molecule</w:t>
                      </w:r>
                    </w:p>
                  </w:txbxContent>
                </v:textbox>
              </v:shape>
            </w:pict>
          </mc:Fallback>
        </mc:AlternateContent>
      </w:r>
    </w:p>
    <w:p w:rsidR="00144F80" w:rsidRDefault="00144F80" w:rsidP="0076794C">
      <w:pPr>
        <w:pStyle w:val="NoSpacing"/>
      </w:pPr>
    </w:p>
    <w:p w:rsidR="00144F80" w:rsidRDefault="00144F80" w:rsidP="0076794C">
      <w:pPr>
        <w:pStyle w:val="NoSpacing"/>
      </w:pPr>
    </w:p>
    <w:p w:rsidR="0076794C" w:rsidRDefault="004C3193" w:rsidP="0076794C">
      <w:pPr>
        <w:pStyle w:val="NoSpacing"/>
      </w:pPr>
      <w:r>
        <w:t>R</w:t>
      </w:r>
      <w:r w:rsidR="0076794C">
        <w:t>eplacing a substructure</w:t>
      </w:r>
      <w:r>
        <w:t>:</w:t>
      </w:r>
    </w:p>
    <w:p w:rsidR="0076794C" w:rsidRDefault="004C3193" w:rsidP="0076794C">
      <w:pPr>
        <w:pStyle w:val="NoSpacing"/>
      </w:pPr>
      <w:r>
        <w:t xml:space="preserve">&gt;&gt;&gt; </w:t>
      </w:r>
      <w:r w:rsidR="0076794C">
        <w:t>m</w:t>
      </w:r>
      <w:r>
        <w:t>2</w:t>
      </w:r>
      <w:r w:rsidR="0076794C">
        <w:t xml:space="preserve"> = Chem.MolFromSmiles('CC(=O)N')</w:t>
      </w:r>
      <w:r w:rsidR="00144F80">
        <w:tab/>
      </w:r>
      <w:r w:rsidR="00144F80">
        <w:tab/>
        <w:t># fig. 5</w:t>
      </w:r>
    </w:p>
    <w:p w:rsidR="0076794C" w:rsidRDefault="00C0708B" w:rsidP="0076794C">
      <w:pPr>
        <w:pStyle w:val="NoSpacing"/>
      </w:pPr>
      <w:r>
        <w:t>&gt;&gt;&gt;</w:t>
      </w:r>
      <w:r w:rsidR="0076794C">
        <w:t xml:space="preserve"> patt = Chem.MolFromSmarts('[$(NC(=O))]')</w:t>
      </w:r>
      <w:r w:rsidR="00144F80">
        <w:tab/>
      </w:r>
      <w:r w:rsidR="00144F80">
        <w:tab/>
        <w:t># fig. 6</w:t>
      </w:r>
    </w:p>
    <w:p w:rsidR="0076794C" w:rsidRDefault="00C0708B" w:rsidP="0076794C">
      <w:pPr>
        <w:pStyle w:val="NoSpacing"/>
      </w:pPr>
      <w:r>
        <w:t xml:space="preserve">&gt;&gt;&gt; </w:t>
      </w:r>
      <w:r w:rsidR="0076794C">
        <w:t>repl = Chem.MolFromSmiles('OC')</w:t>
      </w:r>
      <w:r w:rsidR="00144F80">
        <w:tab/>
      </w:r>
      <w:r w:rsidR="00144F80">
        <w:tab/>
      </w:r>
      <w:r w:rsidR="00144F80">
        <w:tab/>
        <w:t># fig. 7</w:t>
      </w:r>
    </w:p>
    <w:p w:rsidR="0076794C" w:rsidRDefault="00C0708B" w:rsidP="0076794C">
      <w:pPr>
        <w:pStyle w:val="NoSpacing"/>
      </w:pPr>
      <w:r>
        <w:t>&gt;&gt;&gt;</w:t>
      </w:r>
      <w:r w:rsidR="0076794C">
        <w:t xml:space="preserve"> rms = AllChem.ReplaceSubstructs(m7,patt2,repl)</w:t>
      </w:r>
      <w:r w:rsidR="00144F80">
        <w:tab/>
        <w:t># fig. 8</w:t>
      </w:r>
    </w:p>
    <w:p w:rsidR="00C0708B" w:rsidRDefault="00144F80" w:rsidP="00C0708B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758080" behindDoc="0" locked="0" layoutInCell="1" allowOverlap="1">
            <wp:simplePos x="0" y="0"/>
            <wp:positionH relativeFrom="column">
              <wp:posOffset>5199569</wp:posOffset>
            </wp:positionH>
            <wp:positionV relativeFrom="paragraph">
              <wp:posOffset>10417</wp:posOffset>
            </wp:positionV>
            <wp:extent cx="992505" cy="13519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8B">
        <w:t xml:space="preserve">           </w:t>
      </w:r>
    </w:p>
    <w:p w:rsidR="002B5502" w:rsidRDefault="002B5502" w:rsidP="00F711DB">
      <w:pPr>
        <w:pStyle w:val="NoSpacing"/>
      </w:pPr>
    </w:p>
    <w:p w:rsidR="00C02DCB" w:rsidRDefault="00C02DCB" w:rsidP="0078227C">
      <w:pPr>
        <w:pStyle w:val="Heading2"/>
      </w:pPr>
      <w:r>
        <w:t>Ring information</w:t>
      </w:r>
    </w:p>
    <w:p w:rsidR="00C02DCB" w:rsidRDefault="00C02DCB" w:rsidP="00C02DCB">
      <w:pPr>
        <w:pStyle w:val="NoSpacing"/>
      </w:pPr>
      <w:r w:rsidRPr="0078227C">
        <w:t>New molecule</w:t>
      </w:r>
      <w:r w:rsidR="00144F80" w:rsidRPr="0078227C">
        <w:t>, see fig 9</w:t>
      </w:r>
      <w:r w:rsidRPr="0078227C">
        <w:t>:</w:t>
      </w:r>
    </w:p>
    <w:p w:rsidR="00C02DCB" w:rsidRDefault="00C02DCB" w:rsidP="00C02DCB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&gt;&gt;&gt; </w:t>
      </w:r>
      <w:r w:rsidRPr="004A307B">
        <w:rPr>
          <w:rStyle w:val="Hyperlink"/>
          <w:color w:val="auto"/>
          <w:u w:val="none"/>
        </w:rPr>
        <w:t>m = Chem.MolFromSmiles(</w:t>
      </w:r>
      <w:r w:rsidR="00CA480A" w:rsidRPr="00CA480A">
        <w:rPr>
          <w:rStyle w:val="Hyperlink"/>
          <w:color w:val="auto"/>
          <w:u w:val="none"/>
        </w:rPr>
        <w:t>'OC1C2C1CC2'</w:t>
      </w:r>
      <w:r w:rsidRPr="004A307B">
        <w:rPr>
          <w:rStyle w:val="Hyperlink"/>
          <w:color w:val="auto"/>
          <w:u w:val="none"/>
        </w:rPr>
        <w:t>)</w:t>
      </w:r>
    </w:p>
    <w:p w:rsidR="00C02DCB" w:rsidRDefault="00C02DCB" w:rsidP="00C02DCB">
      <w:pPr>
        <w:pStyle w:val="NoSpacing"/>
      </w:pPr>
    </w:p>
    <w:p w:rsidR="00C02DCB" w:rsidRDefault="00C02DCB" w:rsidP="00C02DCB">
      <w:pPr>
        <w:pStyle w:val="NoSpacing"/>
      </w:pPr>
      <w:r w:rsidRPr="00C02DCB">
        <w:t>Boolean if atom is in ring</w:t>
      </w:r>
      <w:r>
        <w:t>:</w:t>
      </w:r>
    </w:p>
    <w:p w:rsidR="00C02DCB" w:rsidRDefault="00C02DCB" w:rsidP="00C02DCB">
      <w:pPr>
        <w:pStyle w:val="NoSpacing"/>
      </w:pPr>
      <w:r>
        <w:t>&gt;&gt;&gt; m.GetAtomWithIdx</w:t>
      </w:r>
      <w:r w:rsidRPr="00C02DCB">
        <w:rPr>
          <w:highlight w:val="yellow"/>
        </w:rPr>
        <w:t>(0)</w:t>
      </w:r>
      <w:r w:rsidR="00A124DA">
        <w:t>.IsInRing()</w:t>
      </w:r>
      <w:r w:rsidR="00A124DA">
        <w:tab/>
        <w:t xml:space="preserve"># </w:t>
      </w:r>
      <w:r w:rsidR="00A124DA" w:rsidRPr="00A124DA">
        <w:rPr>
          <w:highlight w:val="yellow"/>
        </w:rPr>
        <w:t>atom index</w:t>
      </w:r>
    </w:p>
    <w:p w:rsidR="00C02DCB" w:rsidRDefault="00CA480A" w:rsidP="00C02DCB">
      <w:pPr>
        <w:pStyle w:val="NoSpacing"/>
      </w:pPr>
      <w:r>
        <w:t>False</w:t>
      </w:r>
    </w:p>
    <w:p w:rsidR="00901BCE" w:rsidRDefault="00AD7492" w:rsidP="00C02DC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7CCB123" wp14:editId="32B481CE">
                <wp:simplePos x="0" y="0"/>
                <wp:positionH relativeFrom="column">
                  <wp:posOffset>5100320</wp:posOffset>
                </wp:positionH>
                <wp:positionV relativeFrom="paragraph">
                  <wp:posOffset>54407</wp:posOffset>
                </wp:positionV>
                <wp:extent cx="1556385" cy="635"/>
                <wp:effectExtent l="0" t="0" r="571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053266" w:rsidRDefault="00ED20DD" w:rsidP="00BC0B89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New molecule with atom and bond 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CB123" id="Text Box 196" o:spid="_x0000_s1032" type="#_x0000_t202" style="position:absolute;margin-left:401.6pt;margin-top:4.3pt;width:122.55pt;height:.0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" stroked="f">
                <v:textbox style="mso-fit-shape-to-text:t" inset="0,0,0,0">
                  <w:txbxContent>
                    <w:p w:rsidR="00ED20DD" w:rsidRPr="00053266" w:rsidRDefault="00ED20DD" w:rsidP="00BC0B89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New molecule with atom and bond indices</w:t>
                      </w:r>
                    </w:p>
                  </w:txbxContent>
                </v:textbox>
              </v:shape>
            </w:pict>
          </mc:Fallback>
        </mc:AlternateContent>
      </w:r>
    </w:p>
    <w:p w:rsidR="00C02DCB" w:rsidRDefault="00C02DCB" w:rsidP="00C02DCB">
      <w:pPr>
        <w:pStyle w:val="NoSpacing"/>
      </w:pPr>
      <w:r>
        <w:t>Boolean if atom is in ring with ringsize</w:t>
      </w:r>
      <w:r w:rsidR="0000086E">
        <w:t xml:space="preserve"> (bonds determine the size)</w:t>
      </w:r>
      <w:r>
        <w:t>:</w:t>
      </w:r>
    </w:p>
    <w:p w:rsidR="00C02DCB" w:rsidRDefault="00C02DCB" w:rsidP="00C02DCB">
      <w:pPr>
        <w:pStyle w:val="NoSpacing"/>
      </w:pPr>
      <w:r>
        <w:t>&gt;&gt;&gt; m4.GetAtomWithIdx</w:t>
      </w:r>
      <w:r w:rsidRPr="00A124DA">
        <w:t>(2).</w:t>
      </w:r>
      <w:r>
        <w:t>IsInRingSize(4))</w:t>
      </w:r>
    </w:p>
    <w:p w:rsidR="00C02DCB" w:rsidRDefault="00CA480A" w:rsidP="00C02DCB">
      <w:pPr>
        <w:pStyle w:val="NoSpacing"/>
      </w:pPr>
      <w:r>
        <w:t>True</w:t>
      </w:r>
    </w:p>
    <w:p w:rsidR="0000086E" w:rsidRDefault="0000086E" w:rsidP="00C02DCB">
      <w:pPr>
        <w:pStyle w:val="NoSpacing"/>
      </w:pPr>
    </w:p>
    <w:p w:rsidR="00C02DCB" w:rsidRDefault="00C02DCB" w:rsidP="00C02DCB">
      <w:pPr>
        <w:pStyle w:val="NoSpacing"/>
      </w:pPr>
      <w:r>
        <w:t>More detail about the smallest set of smallest rings (SSSR) is available</w:t>
      </w:r>
    </w:p>
    <w:p w:rsidR="00C02DCB" w:rsidRDefault="0000086E" w:rsidP="00C02DCB">
      <w:pPr>
        <w:pStyle w:val="NoSpacing"/>
      </w:pPr>
      <w:r>
        <w:t>&gt;&gt;&gt; ssr = Chem.GetSymmSSSR(m</w:t>
      </w:r>
      <w:r w:rsidR="00C02DCB">
        <w:t>)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Number of rings in molecule:</w:t>
      </w:r>
    </w:p>
    <w:p w:rsidR="00C02DCB" w:rsidRPr="00901BCE" w:rsidRDefault="0000086E" w:rsidP="00C02DCB">
      <w:pPr>
        <w:pStyle w:val="NoSpacing"/>
        <w:rPr>
          <w:lang w:val="en-GB"/>
        </w:rPr>
      </w:pPr>
      <w:r>
        <w:t xml:space="preserve">&gt;&gt;&gt; </w:t>
      </w:r>
      <w:r w:rsidR="00C02DCB" w:rsidRPr="00901BCE">
        <w:rPr>
          <w:lang w:val="en-GB"/>
        </w:rPr>
        <w:t>len(ssr)</w:t>
      </w:r>
    </w:p>
    <w:p w:rsidR="0000086E" w:rsidRPr="00EC0DCA" w:rsidRDefault="0000086E" w:rsidP="00C02DCB">
      <w:pPr>
        <w:pStyle w:val="NoSpacing"/>
        <w:rPr>
          <w:lang w:val="en-GB"/>
        </w:rPr>
      </w:pPr>
      <w:r w:rsidRPr="00EC0DCA">
        <w:rPr>
          <w:lang w:val="en-GB"/>
        </w:rPr>
        <w:t>2</w:t>
      </w:r>
    </w:p>
    <w:p w:rsidR="0000086E" w:rsidRDefault="0000086E" w:rsidP="00C02DCB">
      <w:pPr>
        <w:pStyle w:val="NoSpacing"/>
      </w:pPr>
      <w:r>
        <w:t>&gt;&gt;&gt; Chem.GetSSSR(m)</w:t>
      </w:r>
    </w:p>
    <w:p w:rsidR="0000086E" w:rsidRPr="00EC0DCA" w:rsidRDefault="0000086E" w:rsidP="00C02DCB">
      <w:pPr>
        <w:pStyle w:val="NoSpacing"/>
        <w:rPr>
          <w:lang w:val="en-GB"/>
        </w:rPr>
      </w:pPr>
      <w:r>
        <w:lastRenderedPageBreak/>
        <w:t>2</w:t>
      </w:r>
    </w:p>
    <w:p w:rsidR="00901BCE" w:rsidRDefault="00901BCE" w:rsidP="00C02DCB">
      <w:pPr>
        <w:pStyle w:val="NoSpacing"/>
        <w:rPr>
          <w:lang w:val="en-GB"/>
        </w:rPr>
      </w:pPr>
    </w:p>
    <w:p w:rsidR="0000086E" w:rsidRPr="0000086E" w:rsidRDefault="0000086E" w:rsidP="00C02DCB">
      <w:pPr>
        <w:pStyle w:val="NoSpacing"/>
        <w:rPr>
          <w:lang w:val="en-GB"/>
        </w:rPr>
      </w:pPr>
      <w:r w:rsidRPr="0000086E">
        <w:rPr>
          <w:lang w:val="en-GB"/>
        </w:rPr>
        <w:t>Atom indexes</w:t>
      </w:r>
      <w:r>
        <w:rPr>
          <w:lang w:val="en-GB"/>
        </w:rPr>
        <w:t>:</w:t>
      </w:r>
    </w:p>
    <w:p w:rsidR="0000086E" w:rsidRDefault="0000086E" w:rsidP="00C02DCB">
      <w:pPr>
        <w:pStyle w:val="NoSpacing"/>
      </w:pPr>
      <w:r w:rsidRPr="0000086E">
        <w:rPr>
          <w:lang w:val="en-GB"/>
        </w:rPr>
        <w:t>&gt;&gt;&gt;</w:t>
      </w:r>
      <w:r w:rsidRPr="0000086E">
        <w:t xml:space="preserve"> </w:t>
      </w:r>
      <w:r>
        <w:t>list(ssr[0])</w:t>
      </w:r>
    </w:p>
    <w:p w:rsidR="0000086E" w:rsidRPr="0000086E" w:rsidRDefault="0000086E" w:rsidP="00C02DCB">
      <w:pPr>
        <w:pStyle w:val="NoSpacing"/>
        <w:rPr>
          <w:lang w:val="en-GB"/>
        </w:rPr>
      </w:pPr>
      <w:r>
        <w:t>[1, 2, 3]</w:t>
      </w:r>
    </w:p>
    <w:p w:rsidR="00C02DCB" w:rsidRDefault="0000086E" w:rsidP="00C02DCB">
      <w:pPr>
        <w:pStyle w:val="NoSpacing"/>
      </w:pPr>
      <w:r>
        <w:rPr>
          <w:lang w:val="en-GB"/>
        </w:rPr>
        <w:t xml:space="preserve">&gt;&gt;&gt; </w:t>
      </w:r>
      <w:r w:rsidR="00C02DCB">
        <w:t>list(ssr[1])</w:t>
      </w:r>
    </w:p>
    <w:p w:rsidR="0000086E" w:rsidRDefault="0000086E" w:rsidP="00C02DCB">
      <w:pPr>
        <w:pStyle w:val="NoSpacing"/>
      </w:pPr>
      <w:r>
        <w:t>[4, 5, 2, 3]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More ring information:</w:t>
      </w:r>
    </w:p>
    <w:p w:rsidR="00C02DCB" w:rsidRDefault="0000086E" w:rsidP="00C02DCB">
      <w:pPr>
        <w:pStyle w:val="NoSpacing"/>
      </w:pPr>
      <w:r>
        <w:t>&gt;&gt;&gt;</w:t>
      </w:r>
      <w:r w:rsidR="0076794C">
        <w:t xml:space="preserve"> </w:t>
      </w:r>
      <w:r w:rsidR="0076794C" w:rsidRPr="0076794C">
        <w:t xml:space="preserve">ri = </w:t>
      </w:r>
      <w:r w:rsidR="00C02DCB">
        <w:t xml:space="preserve">m.GetRingInfo()   </w:t>
      </w:r>
    </w:p>
    <w:p w:rsidR="00901BCE" w:rsidRDefault="00901BCE" w:rsidP="00C02DCB">
      <w:pPr>
        <w:pStyle w:val="NoSpacing"/>
      </w:pPr>
    </w:p>
    <w:p w:rsidR="0000086E" w:rsidRDefault="00901BCE" w:rsidP="00C02DCB">
      <w:pPr>
        <w:pStyle w:val="NoSpacing"/>
      </w:pPr>
      <w:r>
        <w:t>N</w:t>
      </w:r>
      <w:r w:rsidR="0000086E">
        <w:t>umber</w:t>
      </w:r>
      <w:r w:rsidR="00C02DCB">
        <w:t xml:space="preserve"> of rings the atom is involved in</w:t>
      </w:r>
      <w:r w:rsidR="0000086E">
        <w:t>:</w:t>
      </w:r>
    </w:p>
    <w:p w:rsidR="00C02DCB" w:rsidRDefault="0000086E" w:rsidP="00C02DCB">
      <w:pPr>
        <w:pStyle w:val="NoSpacing"/>
      </w:pPr>
      <w:r>
        <w:t xml:space="preserve">&gt;&gt;&gt; </w:t>
      </w:r>
      <w:r w:rsidR="00C02DCB">
        <w:t>ri.NumAtomRi</w:t>
      </w:r>
      <w:r>
        <w:t>ngs(2)</w:t>
      </w:r>
    </w:p>
    <w:p w:rsidR="0000086E" w:rsidRDefault="0000086E" w:rsidP="00C02DCB">
      <w:pPr>
        <w:pStyle w:val="NoSpacing"/>
      </w:pPr>
      <w:r>
        <w:t>2</w:t>
      </w:r>
    </w:p>
    <w:p w:rsidR="00A124DA" w:rsidRDefault="00A124DA" w:rsidP="00C02DCB">
      <w:pPr>
        <w:pStyle w:val="NoSpacing"/>
      </w:pPr>
    </w:p>
    <w:p w:rsidR="0000086E" w:rsidRDefault="0000086E" w:rsidP="00C02DCB">
      <w:pPr>
        <w:pStyle w:val="NoSpacing"/>
      </w:pPr>
      <w:r>
        <w:t>B</w:t>
      </w:r>
      <w:r w:rsidR="00C02DCB">
        <w:t>oolean</w:t>
      </w:r>
      <w:r>
        <w:t>;</w:t>
      </w:r>
      <w:r w:rsidR="00C02DCB">
        <w:t xml:space="preserve"> is atom in ring of size?</w:t>
      </w:r>
    </w:p>
    <w:p w:rsidR="00C02DCB" w:rsidRDefault="0000086E" w:rsidP="00C02DCB">
      <w:pPr>
        <w:pStyle w:val="NoSpacing"/>
      </w:pPr>
      <w:r>
        <w:t xml:space="preserve">&gt;&gt;&gt; </w:t>
      </w:r>
      <w:r w:rsidR="00C02DCB">
        <w:t>ri.IsAtomInRingOfSize(1,4) # 1 = atom</w:t>
      </w:r>
      <w:r w:rsidR="002D0EB4">
        <w:t xml:space="preserve"> index,</w:t>
      </w:r>
      <w:r w:rsidR="00C02DCB">
        <w:t xml:space="preserve"> 4 = atoms in ring</w:t>
      </w:r>
    </w:p>
    <w:p w:rsidR="0000086E" w:rsidRDefault="0000086E" w:rsidP="00C02DCB">
      <w:pPr>
        <w:pStyle w:val="NoSpacing"/>
      </w:pPr>
      <w:r>
        <w:t>False</w:t>
      </w:r>
    </w:p>
    <w:p w:rsidR="00901BCE" w:rsidRDefault="00901BCE" w:rsidP="00C02DCB">
      <w:pPr>
        <w:pStyle w:val="NoSpacing"/>
      </w:pPr>
    </w:p>
    <w:p w:rsidR="0000086E" w:rsidRDefault="0000086E" w:rsidP="00C02DCB">
      <w:pPr>
        <w:pStyle w:val="NoSpacing"/>
      </w:pPr>
      <w:r>
        <w:t>B</w:t>
      </w:r>
      <w:r w:rsidR="00C02DCB">
        <w:t>oolean</w:t>
      </w:r>
      <w:r>
        <w:t>;</w:t>
      </w:r>
      <w:r w:rsidR="00C02DCB">
        <w:t xml:space="preserve"> is bond in ring of size? </w:t>
      </w:r>
    </w:p>
    <w:p w:rsidR="00C02DCB" w:rsidRDefault="0000086E" w:rsidP="00C02DCB">
      <w:pPr>
        <w:pStyle w:val="NoSpacing"/>
      </w:pPr>
      <w:r>
        <w:t>&gt;&gt;&gt;</w:t>
      </w:r>
      <w:r w:rsidR="00C02DCB">
        <w:t xml:space="preserve"> ri.IsBondInRingOfSize(3,4)</w:t>
      </w:r>
    </w:p>
    <w:p w:rsidR="0000086E" w:rsidRDefault="0000086E" w:rsidP="00C02DCB">
      <w:pPr>
        <w:pStyle w:val="NoSpacing"/>
      </w:pPr>
      <w:r>
        <w:t>True</w:t>
      </w:r>
    </w:p>
    <w:p w:rsidR="00C0708B" w:rsidRDefault="00C0708B" w:rsidP="00C02DCB">
      <w:pPr>
        <w:pStyle w:val="NoSpacing"/>
      </w:pPr>
    </w:p>
    <w:p w:rsidR="00C0708B" w:rsidRDefault="00C0708B" w:rsidP="00A52E8D">
      <w:pPr>
        <w:pStyle w:val="Heading2"/>
      </w:pPr>
      <w:r>
        <w:t>Draw structures</w:t>
      </w:r>
    </w:p>
    <w:p w:rsidR="00C0708B" w:rsidRDefault="00220DE5" w:rsidP="00C0708B">
      <w:pPr>
        <w:pStyle w:val="NoSpacing"/>
      </w:pPr>
      <w:r>
        <w:t xml:space="preserve">&gt;&gt;&gt; </w:t>
      </w:r>
      <w:r w:rsidR="00C0708B" w:rsidRPr="00220DE5">
        <w:rPr>
          <w:color w:val="C0504D" w:themeColor="accent2"/>
        </w:rPr>
        <w:t xml:space="preserve">from rdkit.Chem import Draw       </w:t>
      </w:r>
    </w:p>
    <w:p w:rsidR="00C0708B" w:rsidRDefault="00A124DA" w:rsidP="00C0708B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802112" behindDoc="0" locked="0" layoutInCell="1" allowOverlap="1">
            <wp:simplePos x="0" y="0"/>
            <wp:positionH relativeFrom="margin">
              <wp:posOffset>4770674</wp:posOffset>
            </wp:positionH>
            <wp:positionV relativeFrom="paragraph">
              <wp:posOffset>13159</wp:posOffset>
            </wp:positionV>
            <wp:extent cx="885217" cy="822731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17" cy="82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8B">
        <w:t>&gt;&gt;&gt; m1 = Chem.MolFromSmiles('C1=CC=CN=C1')</w:t>
      </w:r>
    </w:p>
    <w:p w:rsidR="00C0708B" w:rsidRDefault="00C0708B" w:rsidP="00C0708B">
      <w:pPr>
        <w:pStyle w:val="NoSpacing"/>
      </w:pPr>
      <w:r>
        <w:t>&gt;&gt;&gt; m2 = Chem.AddHs(m</w:t>
      </w:r>
      <w:r w:rsidR="00A124DA">
        <w:t>1</w:t>
      </w:r>
      <w:r>
        <w:t>)</w:t>
      </w:r>
    </w:p>
    <w:p w:rsidR="00C0708B" w:rsidRDefault="00C0708B" w:rsidP="00C0708B">
      <w:pPr>
        <w:pStyle w:val="NoSpacing"/>
      </w:pPr>
      <w:r>
        <w:t>&gt;&gt;&gt; m3 = Chem.MolFromSmiles('c1ccccc1O')</w:t>
      </w:r>
    </w:p>
    <w:p w:rsidR="00C0708B" w:rsidRDefault="00C0708B" w:rsidP="00C0708B">
      <w:pPr>
        <w:pStyle w:val="NoSpacing"/>
      </w:pPr>
      <w:r>
        <w:t>&gt;&gt;&gt; m_list = m1, m2, m3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2D; create a png file with molecule in it:</w:t>
      </w:r>
    </w:p>
    <w:p w:rsidR="00C0708B" w:rsidRDefault="00A124DA" w:rsidP="00C0708B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AE96AC" wp14:editId="4CD701ED">
                <wp:simplePos x="0" y="0"/>
                <wp:positionH relativeFrom="column">
                  <wp:posOffset>4819975</wp:posOffset>
                </wp:positionH>
                <wp:positionV relativeFrom="paragraph">
                  <wp:posOffset>33939</wp:posOffset>
                </wp:positionV>
                <wp:extent cx="914400" cy="350196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1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3665B2" w:rsidRDefault="00ED20DD" w:rsidP="00A124D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molecule.png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6AC" id="Text Box 204" o:spid="_x0000_s1033" type="#_x0000_t202" style="position:absolute;margin-left:379.55pt;margin-top:2.65pt;width:1in;height:27.55pt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" stroked="f">
                <v:textbox inset="0,0,0,0">
                  <w:txbxContent>
                    <w:p w:rsidR="00ED20DD" w:rsidRPr="003665B2" w:rsidRDefault="00ED20DD" w:rsidP="00A124D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molecule.png</w:t>
                      </w:r>
                    </w:p>
                  </w:txbxContent>
                </v:textbox>
              </v:shape>
            </w:pict>
          </mc:Fallback>
        </mc:AlternateContent>
      </w:r>
      <w:r w:rsidR="00C0708B">
        <w:t>&gt;&gt;&gt; Draw.MolToFile(m</w:t>
      </w:r>
      <w:r>
        <w:t>1</w:t>
      </w:r>
      <w:r w:rsidR="00C0708B">
        <w:t>,'/</w:t>
      </w:r>
      <w:r w:rsidR="00224584">
        <w:t>path</w:t>
      </w:r>
      <w:r w:rsidR="00C0708B">
        <w:t>/</w:t>
      </w:r>
      <w:r w:rsidR="00224584">
        <w:t>to/</w:t>
      </w:r>
      <w:r w:rsidR="00C0708B">
        <w:t>molecule.png')</w:t>
      </w:r>
      <w:r>
        <w:tab/>
      </w:r>
      <w:r>
        <w:tab/>
        <w:t># fig. 10</w:t>
      </w:r>
    </w:p>
    <w:p w:rsidR="00C0708B" w:rsidRDefault="00C0708B" w:rsidP="00C0708B">
      <w:pPr>
        <w:pStyle w:val="NoSpacing"/>
      </w:pPr>
    </w:p>
    <w:p w:rsidR="00C0708B" w:rsidRDefault="00C0708B" w:rsidP="00C0708B">
      <w:pPr>
        <w:pStyle w:val="NoSpacing"/>
      </w:pPr>
      <w:r>
        <w:t>2D; create a png file with multiple molecules in it:</w:t>
      </w:r>
    </w:p>
    <w:p w:rsidR="00C0708B" w:rsidRDefault="00C0708B" w:rsidP="00C0708B">
      <w:pPr>
        <w:pStyle w:val="NoSpacing"/>
      </w:pPr>
      <w:r>
        <w:t>&gt;&gt;&gt; multiple_molecules = Draw.MolsToGridImage(m_list,</w:t>
      </w:r>
      <w:r w:rsidR="00BC0B89">
        <w:t xml:space="preserve"> </w:t>
      </w:r>
      <w:r>
        <w:t>molsPerRow=2,</w:t>
      </w:r>
      <w:r w:rsidR="00BC0B89">
        <w:t xml:space="preserve"> </w:t>
      </w:r>
      <w:r>
        <w:t>subImgSize=(100,100))</w:t>
      </w:r>
    </w:p>
    <w:p w:rsidR="00C0708B" w:rsidRDefault="00C0708B" w:rsidP="00C0708B">
      <w:pPr>
        <w:pStyle w:val="NoSpacing"/>
      </w:pPr>
      <w:r>
        <w:t>&gt;&gt;&gt; multiple_molecules.save('</w:t>
      </w:r>
      <w:r w:rsidR="00224584">
        <w:t>/path/to/</w:t>
      </w:r>
      <w:r>
        <w:t>multiple_molecules.png')</w:t>
      </w:r>
      <w:r w:rsidR="00A124DA">
        <w:tab/>
      </w:r>
      <w:r w:rsidR="00A124DA">
        <w:tab/>
        <w:t># result not shown</w:t>
      </w:r>
    </w:p>
    <w:p w:rsidR="00C0708B" w:rsidRDefault="00C0708B" w:rsidP="00C02DCB">
      <w:pPr>
        <w:pStyle w:val="NoSpacing"/>
      </w:pPr>
    </w:p>
    <w:p w:rsidR="00527B0B" w:rsidRDefault="00527B0B" w:rsidP="00527B0B">
      <w:pPr>
        <w:pStyle w:val="NoSpacing"/>
      </w:pPr>
      <w:r>
        <w:t>When making an image with multiple similar molecules, you can align them by structure:</w:t>
      </w:r>
    </w:p>
    <w:p w:rsidR="00527B0B" w:rsidRDefault="00527B0B" w:rsidP="00527B0B">
      <w:pPr>
        <w:pStyle w:val="NoSpacing"/>
      </w:pPr>
      <w:r>
        <w:t xml:space="preserve">&gt;&gt;&gt; p = Chem.MolFromSmiles('the overlapping substructure’)  </w:t>
      </w:r>
    </w:p>
    <w:p w:rsidR="00527B0B" w:rsidRDefault="00527B0B" w:rsidP="00527B0B">
      <w:pPr>
        <w:pStyle w:val="NoSpacing"/>
      </w:pPr>
      <w:r>
        <w:t>&gt;&gt;&gt; subms = [x for x in ms if x.HasSubstructMatch(p)] # ms = list with molecules</w:t>
      </w:r>
    </w:p>
    <w:p w:rsidR="00527B0B" w:rsidRDefault="00527B0B" w:rsidP="00527B0B">
      <w:pPr>
        <w:pStyle w:val="NoSpacing"/>
      </w:pPr>
      <w:r>
        <w:t>&gt;&gt;&gt; for m in subms: AllChem.GenerateDepictionMatching2DStructure(m,p)</w:t>
      </w:r>
    </w:p>
    <w:p w:rsidR="00527B0B" w:rsidRDefault="00527B0B" w:rsidP="00527B0B">
      <w:pPr>
        <w:pStyle w:val="NoSpacing"/>
      </w:pPr>
      <w:r>
        <w:t>&gt;&gt;&gt; img=Draw.MolsToGridImage(subms,molsPerRow=4,subImgSize=(200,200),legends=[x.GetProp</w:t>
      </w:r>
    </w:p>
    <w:p w:rsidR="00527B0B" w:rsidRDefault="00527B0B" w:rsidP="00527B0B">
      <w:pPr>
        <w:pStyle w:val="NoSpacing"/>
      </w:pPr>
      <w:r>
        <w:t>("_Name") for x in subms])</w:t>
      </w:r>
    </w:p>
    <w:p w:rsidR="00C0708B" w:rsidRDefault="00527B0B" w:rsidP="00C02DCB">
      <w:pPr>
        <w:pStyle w:val="NoSpacing"/>
      </w:pPr>
      <w:r>
        <w:t>&gt;&gt;&gt; img.save('/home/stokm006/thesis/images/molecule_example.png')</w:t>
      </w:r>
      <w:r w:rsidR="00A124DA">
        <w:tab/>
        <w:t># result not shown</w:t>
      </w:r>
    </w:p>
    <w:p w:rsidR="00C0708B" w:rsidRDefault="00C0708B" w:rsidP="00C02DCB">
      <w:pPr>
        <w:pStyle w:val="NoSpacing"/>
      </w:pPr>
    </w:p>
    <w:p w:rsidR="00A52E8D" w:rsidRDefault="00901BCE" w:rsidP="00A52E8D">
      <w:pPr>
        <w:pStyle w:val="Heading2"/>
      </w:pPr>
      <w:r>
        <w:t>Fingerpri</w:t>
      </w:r>
      <w:r w:rsidR="00A52E8D">
        <w:t>nting and Molecular Similarity</w:t>
      </w:r>
    </w:p>
    <w:p w:rsidR="007D66DF" w:rsidRPr="007D66DF" w:rsidRDefault="007D66DF" w:rsidP="007D66DF">
      <w:pPr>
        <w:pStyle w:val="NoSpacing"/>
      </w:pPr>
      <w:r>
        <w:t>Fingerprinting similarity scoring: identifies and hashes topological paths (e.g. along bonds) in the molecule and then uses them to set bits in a fingerprint of user-specified lengths</w:t>
      </w:r>
    </w:p>
    <w:p w:rsidR="00901BCE" w:rsidRDefault="00A52E8D" w:rsidP="00901BCE">
      <w:pPr>
        <w:pStyle w:val="NoSpacing"/>
      </w:pPr>
      <w:r>
        <w:t>D</w:t>
      </w:r>
      <w:r w:rsidR="00901BCE">
        <w:t>efault; Tanimoto similarity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 import DataStructs</w:t>
      </w:r>
    </w:p>
    <w:p w:rsidR="00901BCE" w:rsidRPr="00220DE5" w:rsidRDefault="00901BCE" w:rsidP="00901BCE">
      <w:pPr>
        <w:pStyle w:val="NoSpacing"/>
        <w:rPr>
          <w:color w:val="C0504D" w:themeColor="accent2"/>
        </w:rPr>
      </w:pPr>
      <w:r>
        <w:t xml:space="preserve">&gt;&gt;&gt; </w:t>
      </w:r>
      <w:r w:rsidRPr="00220DE5">
        <w:rPr>
          <w:color w:val="C0504D" w:themeColor="accent2"/>
        </w:rPr>
        <w:t>from rdkit.Chem.Fingerprints import FingerprintMols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rdkit.Chem import Descriptors</w:t>
      </w:r>
    </w:p>
    <w:p w:rsidR="00901BCE" w:rsidRDefault="00901BCE" w:rsidP="00901BCE">
      <w:pPr>
        <w:pStyle w:val="NoSpacing"/>
      </w:pPr>
      <w:r>
        <w:t xml:space="preserve">&gt;&gt;&gt; </w:t>
      </w:r>
      <w:r w:rsidRPr="00220DE5">
        <w:rPr>
          <w:color w:val="C0504D" w:themeColor="accent2"/>
        </w:rPr>
        <w:t>from rdkit.Chem import MACCSkeys</w:t>
      </w:r>
    </w:p>
    <w:p w:rsidR="00901BCE" w:rsidRDefault="00901BCE" w:rsidP="00901BCE">
      <w:pPr>
        <w:pStyle w:val="NoSpacing"/>
      </w:pPr>
      <w:r>
        <w:t>&gt;&gt;&gt; m_list2 = [Chem.MolFromSmiles('CCOC'), Chem.MolFromSmiles('CCO'), Chem.MolFromSmiles('COC')]</w:t>
      </w:r>
    </w:p>
    <w:p w:rsidR="00901BCE" w:rsidRDefault="00901BCE" w:rsidP="00901BCE">
      <w:pPr>
        <w:pStyle w:val="NoSpacing"/>
      </w:pPr>
      <w:r>
        <w:t>&gt;&gt;&gt; fps = [FingerprintMols.FingerprintMol(x) for x in m_list2]</w:t>
      </w:r>
    </w:p>
    <w:p w:rsidR="00901BCE" w:rsidRDefault="00901BCE" w:rsidP="00901BCE">
      <w:pPr>
        <w:pStyle w:val="NoSpacing"/>
      </w:pPr>
      <w:r>
        <w:t>&gt;&gt;&gt; DataStructs.FingerprintSimilarity(fps[0],fps[1]))</w:t>
      </w:r>
    </w:p>
    <w:p w:rsidR="00901BCE" w:rsidRDefault="00901BCE" w:rsidP="00901BCE">
      <w:pPr>
        <w:pStyle w:val="NoSpacing"/>
      </w:pPr>
      <w:r>
        <w:t>0.6</w:t>
      </w:r>
    </w:p>
    <w:p w:rsidR="00901BCE" w:rsidRDefault="00901BCE" w:rsidP="00901BCE">
      <w:pPr>
        <w:pStyle w:val="NoSpacing"/>
      </w:pPr>
      <w:r>
        <w:t>&gt;&gt;&gt; DataStructs.FingerprintSimilarity(fps[0],fps[0]))</w:t>
      </w:r>
    </w:p>
    <w:p w:rsidR="00901BCE" w:rsidRDefault="00901BCE" w:rsidP="00901BCE">
      <w:pPr>
        <w:pStyle w:val="NoSpacing"/>
      </w:pPr>
      <w:r>
        <w:t>1.0</w:t>
      </w:r>
    </w:p>
    <w:p w:rsidR="00901BCE" w:rsidRDefault="00901BCE" w:rsidP="00901BCE">
      <w:pPr>
        <w:pStyle w:val="NoSpacing"/>
      </w:pPr>
      <w:r>
        <w:t>&gt;&gt;&gt; DataStructs.FingerprintSimilarity(fps[2],fps[1]))</w:t>
      </w:r>
    </w:p>
    <w:p w:rsidR="00901BCE" w:rsidRDefault="00901BCE" w:rsidP="00901BCE">
      <w:pPr>
        <w:pStyle w:val="NoSpacing"/>
      </w:pPr>
      <w:r>
        <w:lastRenderedPageBreak/>
        <w:t>0.25</w:t>
      </w:r>
    </w:p>
    <w:p w:rsidR="00901BCE" w:rsidRDefault="00901BCE" w:rsidP="00901BCE">
      <w:pPr>
        <w:pStyle w:val="NoSpacing"/>
      </w:pPr>
    </w:p>
    <w:p w:rsidR="00901BCE" w:rsidRDefault="00901BCE" w:rsidP="00901BCE">
      <w:pPr>
        <w:pStyle w:val="NoSpacing"/>
      </w:pPr>
      <w:r>
        <w:t xml:space="preserve">MACCS keys    </w:t>
      </w:r>
    </w:p>
    <w:p w:rsidR="00901BCE" w:rsidRDefault="00901BCE" w:rsidP="00901BCE">
      <w:pPr>
        <w:pStyle w:val="NoSpacing"/>
      </w:pPr>
      <w:r>
        <w:t>&gt;&gt;&gt; fps = [MACCSkeys.GenMACCSKeys(x) for x in m_list2]</w:t>
      </w:r>
    </w:p>
    <w:p w:rsidR="00901BCE" w:rsidRDefault="00901BCE" w:rsidP="00901BCE">
      <w:pPr>
        <w:pStyle w:val="NoSpacing"/>
      </w:pPr>
      <w:r>
        <w:t>&gt;&gt;&gt; DataStructs.FingerprintSimilarity(fps[0],fps[1])</w:t>
      </w:r>
    </w:p>
    <w:p w:rsidR="00901BCE" w:rsidRDefault="00901BCE" w:rsidP="00901BCE">
      <w:pPr>
        <w:pStyle w:val="NoSpacing"/>
      </w:pPr>
      <w:r>
        <w:t xml:space="preserve">0.5    </w:t>
      </w:r>
    </w:p>
    <w:p w:rsidR="00901BCE" w:rsidRDefault="00901BCE" w:rsidP="00901BCE">
      <w:pPr>
        <w:pStyle w:val="NoSpacing"/>
      </w:pPr>
      <w:r>
        <w:t>&gt;&gt;&gt; DataStructs.FingerprintSimilarity(fps[0],fps[0])</w:t>
      </w:r>
    </w:p>
    <w:p w:rsidR="00901BCE" w:rsidRDefault="00901BCE" w:rsidP="00901BCE">
      <w:pPr>
        <w:pStyle w:val="NoSpacing"/>
      </w:pPr>
      <w:r>
        <w:t>1.0</w:t>
      </w:r>
    </w:p>
    <w:p w:rsidR="00901BCE" w:rsidRDefault="00901BCE" w:rsidP="00901BCE">
      <w:pPr>
        <w:pStyle w:val="NoSpacing"/>
      </w:pPr>
      <w:r>
        <w:t>&gt;&gt;&gt; DataStructs.FingerprintSimilarity(fps[2],fps[1])</w:t>
      </w:r>
    </w:p>
    <w:p w:rsidR="00527B0B" w:rsidRDefault="00527B0B" w:rsidP="00901BCE">
      <w:pPr>
        <w:pStyle w:val="NoSpacing"/>
      </w:pPr>
      <w:r w:rsidRPr="00527B0B">
        <w:t>0.21428571428571427</w:t>
      </w:r>
    </w:p>
    <w:p w:rsidR="007D66DF" w:rsidRDefault="007D66DF" w:rsidP="007D66DF">
      <w:pPr>
        <w:pStyle w:val="NoSpacing"/>
      </w:pPr>
    </w:p>
    <w:p w:rsidR="00BD3663" w:rsidRDefault="00BD3663" w:rsidP="007D66DF">
      <w:pPr>
        <w:pStyle w:val="NoSpacing"/>
      </w:pPr>
      <w:r>
        <w:t>Atom pair fingerprints, atom descriptor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ms = [Chem.MolFromSmiles('C1CCC1OCC'),Chem.MolFromSmiles('CC(C)OCC'),</w:t>
      </w:r>
    </w:p>
    <w:p w:rsidR="00BD3663" w:rsidRPr="0008329C" w:rsidRDefault="00BD3663" w:rsidP="00BD3663">
      <w:pPr>
        <w:pStyle w:val="NoSpacing"/>
      </w:pPr>
      <w:r w:rsidRPr="0008329C">
        <w:t>Chem.MolFromSmiles('CCOCC')]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pairFps = [Pairs.GetAtomPairFingerprint(x) for x in ms]</w:t>
      </w:r>
    </w:p>
    <w:p w:rsidR="00BD3663" w:rsidRDefault="00BD3663" w:rsidP="00BD3663">
      <w:pPr>
        <w:pStyle w:val="NoSpacing"/>
      </w:pPr>
    </w:p>
    <w:p w:rsidR="00A124DA" w:rsidRDefault="00A124DA" w:rsidP="00BD3663">
      <w:pPr>
        <w:pStyle w:val="NoSpacing"/>
      </w:pPr>
    </w:p>
    <w:p w:rsidR="00BD3663" w:rsidRDefault="00BD3663" w:rsidP="00BD3663">
      <w:pPr>
        <w:pStyle w:val="NoSpacing"/>
      </w:pPr>
      <w:r>
        <w:t>G</w:t>
      </w:r>
      <w:r w:rsidRPr="00C8314C">
        <w:t>et the list of bits and their counts for each fingerprint as a dictionary</w:t>
      </w:r>
      <w:r>
        <w:t>:</w:t>
      </w:r>
    </w:p>
    <w:p w:rsidR="00BD3663" w:rsidRPr="0008329C" w:rsidRDefault="00BD3663" w:rsidP="00BD3663">
      <w:pPr>
        <w:pStyle w:val="NoSpacing"/>
      </w:pPr>
      <w:r>
        <w:t xml:space="preserve">&gt;&gt;&gt; </w:t>
      </w:r>
      <w:r w:rsidRPr="0008329C">
        <w:t>d = pairFps[-1].GetNonzeroElements()</w:t>
      </w:r>
    </w:p>
    <w:p w:rsidR="00BD3663" w:rsidRDefault="00BD3663" w:rsidP="00BD3663">
      <w:pPr>
        <w:pStyle w:val="NoSpacing"/>
      </w:pPr>
      <w:r>
        <w:t>&gt;&gt;&gt; d</w:t>
      </w:r>
    </w:p>
    <w:p w:rsidR="00BD3663" w:rsidRDefault="00BD3663" w:rsidP="00BD3663">
      <w:pPr>
        <w:pStyle w:val="NoSpacing"/>
      </w:pPr>
      <w:r>
        <w:t>{558113: 2, 558146: 1, 558115: 2, 541732: 1, 1606721: 2, 1606690: 2}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>Explanation of the bitscore.</w:t>
      </w:r>
    </w:p>
    <w:p w:rsidR="00BD3663" w:rsidRDefault="00BD3663" w:rsidP="00BD3663">
      <w:pPr>
        <w:pStyle w:val="NoSpacing"/>
      </w:pPr>
      <w:r>
        <w:t>&gt;&gt;&gt; P</w:t>
      </w:r>
      <w:r w:rsidRPr="0008329C">
        <w:t>airs.ExplainPairScore(558115)</w:t>
      </w:r>
    </w:p>
    <w:p w:rsidR="00BD3663" w:rsidRDefault="00BD3663" w:rsidP="00BD3663">
      <w:pPr>
        <w:pStyle w:val="NoSpacing"/>
      </w:pPr>
      <w:r>
        <w:t>(('C', 1, 0), 3, ('C', 2, 0))</w:t>
      </w:r>
    </w:p>
    <w:p w:rsidR="00BD3663" w:rsidRDefault="00BD3663" w:rsidP="00BD3663">
      <w:pPr>
        <w:pStyle w:val="NoSpacing"/>
      </w:pPr>
      <w:r>
        <w:t>Meaning:</w:t>
      </w:r>
      <w:r w:rsidRPr="00C8314C">
        <w:t>C with 1 neighbor and 0 pi electrons which is 3 bonds from a C with 2 neighbors and 0 pi electrons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 xml:space="preserve">Dice similarity; </w:t>
      </w:r>
      <w:r w:rsidRPr="00DC7A7B">
        <w:t>The usual metric for similarity between atom-pair fingerprints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DataStructs.DiceSimilarity(pairFps[0],pairFps[1])</w:t>
      </w:r>
    </w:p>
    <w:p w:rsidR="00BD3663" w:rsidRDefault="00BD3663" w:rsidP="00BD3663">
      <w:pPr>
        <w:pStyle w:val="NoSpacing"/>
      </w:pPr>
      <w:r>
        <w:t>0.3333333333333333</w:t>
      </w:r>
    </w:p>
    <w:p w:rsidR="00BD3663" w:rsidRDefault="00BD3663" w:rsidP="00BD3663">
      <w:pPr>
        <w:pStyle w:val="NoSpacing"/>
      </w:pPr>
    </w:p>
    <w:p w:rsidR="00BD3663" w:rsidRDefault="00BD3663" w:rsidP="00BD3663">
      <w:pPr>
        <w:pStyle w:val="NoSpacing"/>
      </w:pPr>
      <w:r>
        <w:t>Atom decriptor without without count</w:t>
      </w:r>
    </w:p>
    <w:p w:rsidR="00BD3663" w:rsidRDefault="00BD3663" w:rsidP="00BD3663">
      <w:pPr>
        <w:pStyle w:val="NoSpacing"/>
        <w:rPr>
          <w:lang w:val="en-GB"/>
        </w:rPr>
      </w:pPr>
      <w:r>
        <w:t xml:space="preserve">&gt;&gt;&gt; </w:t>
      </w:r>
      <w:r w:rsidRPr="00DC7A7B">
        <w:rPr>
          <w:lang w:val="en-GB"/>
        </w:rPr>
        <w:t>pairFps = [Pairs.GetAtomPairFingerprintAsBitVect(x) for x in ms]</w:t>
      </w:r>
    </w:p>
    <w:p w:rsidR="00BD3663" w:rsidRDefault="00BD3663" w:rsidP="00BD3663">
      <w:pPr>
        <w:pStyle w:val="NoSpacing"/>
      </w:pPr>
      <w:r>
        <w:t xml:space="preserve">&gt;&gt;&gt; </w:t>
      </w:r>
      <w:r w:rsidRPr="0008329C">
        <w:t>DataStructs.DiceSimilarity(pairFps[0],pairFps[1])</w:t>
      </w:r>
    </w:p>
    <w:p w:rsidR="00BD3663" w:rsidRPr="00DC7A7B" w:rsidRDefault="00BD3663" w:rsidP="00BD3663">
      <w:pPr>
        <w:pStyle w:val="NoSpacing"/>
        <w:rPr>
          <w:lang w:val="en-GB"/>
        </w:rPr>
      </w:pPr>
      <w:r>
        <w:rPr>
          <w:lang w:val="en-GB"/>
        </w:rPr>
        <w:t>0.48</w:t>
      </w:r>
    </w:p>
    <w:p w:rsidR="00BD3663" w:rsidRDefault="00BD3663" w:rsidP="00901BCE">
      <w:pPr>
        <w:pStyle w:val="NoSpacing"/>
      </w:pPr>
    </w:p>
    <w:p w:rsidR="00901BCE" w:rsidRDefault="00901BCE" w:rsidP="00901BCE">
      <w:pPr>
        <w:pStyle w:val="NoSpacing"/>
      </w:pPr>
      <w:r>
        <w:t>Morgan/ circular fingerprints</w:t>
      </w:r>
      <w:r w:rsidR="00302C74">
        <w:t xml:space="preserve"> </w:t>
      </w:r>
    </w:p>
    <w:p w:rsidR="00302C74" w:rsidRDefault="00302C74" w:rsidP="00901BCE">
      <w:pPr>
        <w:pStyle w:val="NoSpacing"/>
      </w:pPr>
      <w:r w:rsidRPr="00302C74">
        <w:t>The default atom invariants use connectivity information similar to those used for the well known ECFP family of fingerprints</w:t>
      </w:r>
    </w:p>
    <w:p w:rsidR="00901BCE" w:rsidRDefault="00901BCE" w:rsidP="00901BCE">
      <w:pPr>
        <w:pStyle w:val="NoSpacing"/>
      </w:pPr>
      <w:r>
        <w:t>&gt;&gt;&gt; m1 = Chem.MolFromSmiles('CCOC')</w:t>
      </w:r>
    </w:p>
    <w:p w:rsidR="00901BCE" w:rsidRDefault="00901BCE" w:rsidP="00901BCE">
      <w:pPr>
        <w:pStyle w:val="NoSpacing"/>
      </w:pPr>
      <w:r>
        <w:t>&gt;&gt;&gt; fp1 = AllChem.GetMorganFingerprint(m1, 2)</w:t>
      </w:r>
    </w:p>
    <w:p w:rsidR="00901BCE" w:rsidRDefault="00901BCE" w:rsidP="00901BCE">
      <w:pPr>
        <w:pStyle w:val="NoSpacing"/>
      </w:pPr>
      <w:r>
        <w:t>&gt;&gt;&gt; m2 = Chem.MolFromSmiles('CCO')</w:t>
      </w:r>
    </w:p>
    <w:p w:rsidR="00901BCE" w:rsidRDefault="00901BCE" w:rsidP="00901BCE">
      <w:pPr>
        <w:pStyle w:val="NoSpacing"/>
      </w:pPr>
      <w:r>
        <w:t>&gt;&gt;&gt; fp2 = AllChem.GetMorganFingerprint(m2, 2)</w:t>
      </w:r>
    </w:p>
    <w:p w:rsidR="00901BCE" w:rsidRDefault="00901BCE" w:rsidP="00901BCE">
      <w:pPr>
        <w:pStyle w:val="NoSpacing"/>
      </w:pPr>
      <w:r>
        <w:t>&gt;&gt;&gt; DataStructs.DiceSimilarity(fp1,fp2))</w:t>
      </w:r>
    </w:p>
    <w:p w:rsidR="00901BCE" w:rsidRDefault="00901BCE" w:rsidP="00901BCE">
      <w:pPr>
        <w:pStyle w:val="NoSpacing"/>
      </w:pPr>
      <w:r>
        <w:t>0.4</w:t>
      </w:r>
    </w:p>
    <w:p w:rsidR="00BD3663" w:rsidRDefault="00BD3663" w:rsidP="00901BCE">
      <w:pPr>
        <w:pStyle w:val="NoSpacing"/>
      </w:pPr>
    </w:p>
    <w:p w:rsidR="00BD3663" w:rsidRDefault="00BD3663" w:rsidP="00901BCE">
      <w:pPr>
        <w:pStyle w:val="NoSpacing"/>
      </w:pPr>
      <w:r>
        <w:t>To calculate them as bit vector (without counts)</w:t>
      </w:r>
    </w:p>
    <w:p w:rsidR="00BD3663" w:rsidRDefault="00BD3663" w:rsidP="00901BCE">
      <w:pPr>
        <w:pStyle w:val="NoSpacing"/>
        <w:rPr>
          <w:lang w:val="nl-NL"/>
        </w:rPr>
      </w:pPr>
      <w:r w:rsidRPr="00BD3663">
        <w:rPr>
          <w:lang w:val="nl-NL"/>
        </w:rPr>
        <w:t>&gt;&gt;&gt; fp1 = AllChem.GetMorganFingerprintAsBitVect(m1,2,nBits=1024)</w:t>
      </w:r>
    </w:p>
    <w:p w:rsidR="00BD3663" w:rsidRDefault="00BD3663" w:rsidP="00901BCE">
      <w:pPr>
        <w:pStyle w:val="NoSpacing"/>
        <w:rPr>
          <w:lang w:val="nl-NL"/>
        </w:rPr>
      </w:pPr>
      <w:r>
        <w:rPr>
          <w:lang w:val="nl-NL"/>
        </w:rPr>
        <w:t xml:space="preserve">&gt;&gt;&gt; </w:t>
      </w:r>
      <w:r w:rsidRPr="00BD3663">
        <w:rPr>
          <w:lang w:val="nl-NL"/>
        </w:rPr>
        <w:t>fp2 = AllChem.GetMorganFingerprintAsBitVect(m2,2,nBits=1024)</w:t>
      </w:r>
    </w:p>
    <w:p w:rsidR="00BD3663" w:rsidRPr="000B4F45" w:rsidRDefault="00BD3663" w:rsidP="00901BCE">
      <w:pPr>
        <w:pStyle w:val="NoSpacing"/>
        <w:rPr>
          <w:lang w:val="en-GB"/>
        </w:rPr>
      </w:pPr>
      <w:r w:rsidRPr="000B4F45">
        <w:rPr>
          <w:lang w:val="en-GB"/>
        </w:rPr>
        <w:t>&gt;&gt;&gt; DataStructs.DiceSimilarity(fp1,fp2)</w:t>
      </w:r>
    </w:p>
    <w:p w:rsidR="00BD3663" w:rsidRPr="000B4F45" w:rsidRDefault="00BD3663" w:rsidP="00901BCE">
      <w:pPr>
        <w:pStyle w:val="NoSpacing"/>
        <w:rPr>
          <w:lang w:val="en-GB"/>
        </w:rPr>
      </w:pPr>
      <w:r w:rsidRPr="000B4F45">
        <w:rPr>
          <w:lang w:val="en-GB"/>
        </w:rPr>
        <w:t>0.42857142857142855</w:t>
      </w:r>
    </w:p>
    <w:p w:rsidR="00302C74" w:rsidRPr="000B4F45" w:rsidRDefault="00302C74" w:rsidP="00302C74">
      <w:pPr>
        <w:pStyle w:val="NoSpacing"/>
        <w:rPr>
          <w:lang w:val="en-GB"/>
        </w:rPr>
      </w:pPr>
    </w:p>
    <w:p w:rsidR="00302C74" w:rsidRPr="00302C74" w:rsidRDefault="00302C74" w:rsidP="00302C74">
      <w:pPr>
        <w:pStyle w:val="NoSpacing"/>
        <w:rPr>
          <w:lang w:val="en-GB"/>
        </w:rPr>
      </w:pPr>
      <w:r w:rsidRPr="00302C74">
        <w:rPr>
          <w:lang w:val="en-GB"/>
        </w:rPr>
        <w:t>Feature-based invariants, similar to those used for the FCFP fingerprints, can also be used</w:t>
      </w:r>
      <w:r>
        <w:rPr>
          <w:lang w:val="en-GB"/>
        </w:rPr>
        <w:t>:</w:t>
      </w:r>
    </w:p>
    <w:p w:rsidR="00BD3663" w:rsidRPr="00BD3663" w:rsidRDefault="00302C74" w:rsidP="00BD3663">
      <w:pPr>
        <w:pStyle w:val="NoSpacing"/>
        <w:rPr>
          <w:lang w:val="en-GB"/>
        </w:rPr>
      </w:pPr>
      <w:r w:rsidRPr="00302C74">
        <w:rPr>
          <w:lang w:val="en-GB"/>
        </w:rPr>
        <w:t xml:space="preserve">&gt;&gt;&gt; </w:t>
      </w:r>
      <w:r w:rsidR="00BD3663" w:rsidRPr="00BD3663">
        <w:rPr>
          <w:lang w:val="en-GB"/>
        </w:rPr>
        <w:t>ffp1 = AllChem.GetMorganFingerprint(m1,2,useFeatures=True)</w:t>
      </w:r>
    </w:p>
    <w:p w:rsidR="00BD3663" w:rsidRDefault="00BD3663" w:rsidP="00BD3663">
      <w:pPr>
        <w:pStyle w:val="NoSpacing"/>
        <w:rPr>
          <w:lang w:val="en-GB"/>
        </w:rPr>
      </w:pPr>
      <w:r w:rsidRPr="00BD3663">
        <w:rPr>
          <w:lang w:val="en-GB"/>
        </w:rPr>
        <w:t>&gt;&gt;&gt; ffp2 = AllChem.GetMorganFingerprint(m2,2,useFeatures=True)</w:t>
      </w:r>
    </w:p>
    <w:p w:rsidR="00302C74" w:rsidRDefault="00302C74" w:rsidP="00BD366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02C74">
        <w:rPr>
          <w:lang w:val="en-GB"/>
        </w:rPr>
        <w:t>DataStructs.DiceSimilarity(ffp1,ffp2)</w:t>
      </w:r>
    </w:p>
    <w:p w:rsidR="00302C74" w:rsidRPr="00BD3663" w:rsidRDefault="00302C74" w:rsidP="00BD3663">
      <w:pPr>
        <w:pStyle w:val="NoSpacing"/>
        <w:rPr>
          <w:lang w:val="en-GB"/>
        </w:rPr>
      </w:pPr>
      <w:r>
        <w:rPr>
          <w:lang w:val="en-GB"/>
        </w:rPr>
        <w:t>0.4</w:t>
      </w:r>
    </w:p>
    <w:p w:rsidR="00901BCE" w:rsidRDefault="00901BCE" w:rsidP="00901BCE">
      <w:pPr>
        <w:pStyle w:val="NoSpacing"/>
        <w:rPr>
          <w:lang w:val="en-GB"/>
        </w:rPr>
      </w:pPr>
    </w:p>
    <w:p w:rsidR="003E23F8" w:rsidRDefault="003E23F8" w:rsidP="00901BCE">
      <w:pPr>
        <w:pStyle w:val="NoSpacing"/>
        <w:rPr>
          <w:lang w:val="en-GB"/>
        </w:rPr>
      </w:pPr>
      <w:r>
        <w:rPr>
          <w:lang w:val="en-GB"/>
        </w:rPr>
        <w:t>Bits from Morgan Fingerprints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m9 = Chem.MolFromSmiles('c1cccnc1C')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info={}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AllChem.GetMorganFingerprint(m9,2,bitInfo=info)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&gt;&gt;&gt; </w:t>
      </w:r>
      <w:r w:rsidRPr="003E23F8">
        <w:rPr>
          <w:lang w:val="en-GB"/>
        </w:rPr>
        <w:t>info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{98513984: ((1, 1), (2, 1)), 2246728737: ((6, 0),), 1207774339: ((2, 2),), 3217380708: ((5, 0),), 4048591891: ((5, 2),), 3776905034: ((3, 1),), 1100037548: ((4, 1),), 3999906991: ((1, 2),), 3218693969: ((0, 0), (1, 0), (2, 0), (3, 0)), 1235524787: ((0, 2),), 2614860224: ((3, 2),), 951226070: ((0, 1),), 1751362425: ((4, 2),), 422715066: ((6, 1),), 4036277955: ((5, 1),), 2041434490: ((4, 0),)}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>&gt;&gt;&gt; info[98513984]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((1, 1), (2, 1))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Meaning: </w:t>
      </w:r>
      <w:r w:rsidRPr="003E23F8">
        <w:rPr>
          <w:lang w:val="en-GB"/>
        </w:rPr>
        <w:t>bit 98513984 is set twice: once by atom 1 and once by atom 2, each at radius 1</w:t>
      </w:r>
      <w:r>
        <w:rPr>
          <w:lang w:val="en-GB"/>
        </w:rPr>
        <w:t>.</w:t>
      </w:r>
    </w:p>
    <w:p w:rsid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3E23F8">
        <w:rPr>
          <w:lang w:val="en-GB"/>
        </w:rPr>
        <w:t>info[4048591891]</w:t>
      </w:r>
    </w:p>
    <w:p w:rsidR="003E23F8" w:rsidRDefault="003E23F8" w:rsidP="003E23F8">
      <w:pPr>
        <w:pStyle w:val="NoSpacing"/>
        <w:rPr>
          <w:lang w:val="en-GB"/>
        </w:rPr>
      </w:pPr>
      <w:r w:rsidRPr="003E23F8">
        <w:rPr>
          <w:lang w:val="en-GB"/>
        </w:rPr>
        <w:t>((5, 2),)</w:t>
      </w:r>
    </w:p>
    <w:p w:rsidR="003E23F8" w:rsidRPr="003E23F8" w:rsidRDefault="003E23F8" w:rsidP="003E23F8">
      <w:pPr>
        <w:pStyle w:val="NoSpacing"/>
        <w:rPr>
          <w:lang w:val="en-GB"/>
        </w:rPr>
      </w:pPr>
      <w:r>
        <w:rPr>
          <w:lang w:val="en-GB"/>
        </w:rPr>
        <w:t xml:space="preserve">Meaning: </w:t>
      </w:r>
      <w:r w:rsidRPr="003E23F8">
        <w:rPr>
          <w:lang w:val="en-GB"/>
        </w:rPr>
        <w:t>Bit 4048591891 is set once by atom 5 at radius 2.</w:t>
      </w:r>
    </w:p>
    <w:p w:rsidR="003E23F8" w:rsidRDefault="003E23F8" w:rsidP="00901BCE">
      <w:pPr>
        <w:pStyle w:val="NoSpacing"/>
        <w:rPr>
          <w:lang w:val="en-GB"/>
        </w:rPr>
      </w:pPr>
    </w:p>
    <w:p w:rsidR="00BC4E65" w:rsidRDefault="003E23F8" w:rsidP="00901BCE">
      <w:pPr>
        <w:pStyle w:val="NoSpacing"/>
        <w:rPr>
          <w:lang w:val="en-GB"/>
        </w:rPr>
      </w:pPr>
      <w:r>
        <w:rPr>
          <w:lang w:val="en-GB"/>
        </w:rPr>
        <w:t xml:space="preserve">Extract a </w:t>
      </w:r>
      <w:r w:rsidR="00E21774">
        <w:rPr>
          <w:lang w:val="en-GB"/>
        </w:rPr>
        <w:t>substructure with a  x radius and x atom from a bit</w:t>
      </w:r>
      <w:r w:rsidR="00BC4E65">
        <w:rPr>
          <w:lang w:val="en-GB"/>
        </w:rPr>
        <w:t>.</w:t>
      </w:r>
    </w:p>
    <w:p w:rsidR="003E23F8" w:rsidRDefault="00BC4E65" w:rsidP="00901BCE">
      <w:pPr>
        <w:pStyle w:val="NoSpacing"/>
        <w:rPr>
          <w:lang w:val="en-GB"/>
        </w:rPr>
      </w:pPr>
      <w:r>
        <w:rPr>
          <w:lang w:val="en-GB"/>
        </w:rPr>
        <w:t>Example; bit</w:t>
      </w:r>
      <w:r w:rsidR="00E21774">
        <w:rPr>
          <w:lang w:val="en-GB"/>
        </w:rPr>
        <w:t xml:space="preserve"> </w:t>
      </w:r>
      <w:r w:rsidR="00E21774" w:rsidRPr="003E23F8">
        <w:rPr>
          <w:lang w:val="en-GB"/>
        </w:rPr>
        <w:t>4048591891</w:t>
      </w:r>
      <w:r>
        <w:rPr>
          <w:lang w:val="en-GB"/>
        </w:rPr>
        <w:t>, with radius 2 and atom 5.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env = Chem.FindAtomEnvironmentOfRadiusN(m,2,5)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amap={}</w:t>
      </w:r>
    </w:p>
    <w:p w:rsidR="00E21774" w:rsidRP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submol=Chem.PathToSubmol(m,env,atomMap=amap)</w:t>
      </w:r>
    </w:p>
    <w:p w:rsid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&gt;&gt;&gt; submol.GetNumAtoms()</w:t>
      </w:r>
    </w:p>
    <w:p w:rsidR="00E21774" w:rsidRDefault="00E21774" w:rsidP="00E21774">
      <w:pPr>
        <w:pStyle w:val="NoSpacing"/>
        <w:rPr>
          <w:lang w:val="en-GB"/>
        </w:rPr>
      </w:pPr>
      <w:r>
        <w:rPr>
          <w:lang w:val="en-GB"/>
        </w:rPr>
        <w:t>6</w:t>
      </w:r>
    </w:p>
    <w:p w:rsidR="00E21774" w:rsidRDefault="00E21774" w:rsidP="00E21774">
      <w:pPr>
        <w:pStyle w:val="NoSpacing"/>
        <w:rPr>
          <w:lang w:val="en-GB"/>
        </w:rPr>
      </w:pPr>
      <w:r>
        <w:rPr>
          <w:lang w:val="en-GB"/>
        </w:rPr>
        <w:t>&gt;&gt;&gt; amap</w:t>
      </w:r>
    </w:p>
    <w:p w:rsidR="00E21774" w:rsidRDefault="00E21774" w:rsidP="00E21774">
      <w:pPr>
        <w:pStyle w:val="NoSpacing"/>
        <w:rPr>
          <w:lang w:val="en-GB"/>
        </w:rPr>
      </w:pPr>
      <w:r w:rsidRPr="00E21774">
        <w:rPr>
          <w:lang w:val="en-GB"/>
        </w:rPr>
        <w:t>{0: 3, 1: 5, 3: 4, 4: 0, 5: 1, 6: 2}</w:t>
      </w:r>
    </w:p>
    <w:p w:rsidR="00952A4B" w:rsidRDefault="00952A4B" w:rsidP="00E21774">
      <w:pPr>
        <w:pStyle w:val="NoSpacing"/>
        <w:rPr>
          <w:lang w:val="en-GB"/>
        </w:rPr>
      </w:pPr>
    </w:p>
    <w:p w:rsidR="00BC4E65" w:rsidRDefault="00BC4E65" w:rsidP="00E21774">
      <w:pPr>
        <w:pStyle w:val="NoSpacing"/>
        <w:rPr>
          <w:lang w:val="en-GB"/>
        </w:rPr>
      </w:pPr>
      <w:r>
        <w:rPr>
          <w:lang w:val="en-GB"/>
        </w:rPr>
        <w:t>Convert bit to SMILE:</w:t>
      </w:r>
    </w:p>
    <w:p w:rsidR="00BC4E65" w:rsidRDefault="00BC4E65" w:rsidP="00E21774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BC4E65">
        <w:rPr>
          <w:lang w:val="en-GB"/>
        </w:rPr>
        <w:t>Chem.MolToSmiles(submol)</w:t>
      </w:r>
    </w:p>
    <w:p w:rsidR="00952A4B" w:rsidRDefault="00952A4B" w:rsidP="00E21774">
      <w:pPr>
        <w:pStyle w:val="NoSpacing"/>
        <w:rPr>
          <w:lang w:val="en-GB"/>
        </w:rPr>
      </w:pPr>
      <w:r w:rsidRPr="00952A4B">
        <w:rPr>
          <w:lang w:val="en-GB"/>
        </w:rPr>
        <w:t>ccc(C)nc</w:t>
      </w:r>
    </w:p>
    <w:p w:rsidR="00E21774" w:rsidRDefault="00E21774" w:rsidP="00901BCE">
      <w:pPr>
        <w:pStyle w:val="NoSpacing"/>
        <w:rPr>
          <w:lang w:val="en-GB"/>
        </w:rPr>
      </w:pPr>
    </w:p>
    <w:p w:rsidR="00952A4B" w:rsidRDefault="00952A4B" w:rsidP="00901BCE">
      <w:pPr>
        <w:pStyle w:val="NoSpacing"/>
        <w:rPr>
          <w:lang w:val="en-GB"/>
        </w:rPr>
      </w:pPr>
      <w:r>
        <w:rPr>
          <w:lang w:val="en-GB"/>
        </w:rPr>
        <w:t>Root the SMILE at the central atom:</w:t>
      </w:r>
    </w:p>
    <w:p w:rsidR="00952A4B" w:rsidRDefault="00952A4B" w:rsidP="00901BC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952A4B">
        <w:rPr>
          <w:lang w:val="en-GB"/>
        </w:rPr>
        <w:t>Chem.MolToSmiles(submol,rootedAtAtom=amap[5],canonical=False)</w:t>
      </w:r>
    </w:p>
    <w:p w:rsidR="003E23F8" w:rsidRDefault="00952A4B" w:rsidP="00901BCE">
      <w:pPr>
        <w:pStyle w:val="NoSpacing"/>
        <w:rPr>
          <w:lang w:val="en-GB"/>
        </w:rPr>
      </w:pPr>
      <w:r w:rsidRPr="00952A4B">
        <w:rPr>
          <w:lang w:val="en-GB"/>
        </w:rPr>
        <w:t>c(nc)(C)cc</w:t>
      </w:r>
    </w:p>
    <w:p w:rsidR="003E23F8" w:rsidRPr="00BD3663" w:rsidRDefault="003E23F8" w:rsidP="00901BCE">
      <w:pPr>
        <w:pStyle w:val="NoSpacing"/>
        <w:rPr>
          <w:lang w:val="en-GB"/>
        </w:rPr>
      </w:pPr>
    </w:p>
    <w:p w:rsidR="00901BCE" w:rsidRDefault="00901BCE" w:rsidP="00901BCE">
      <w:pPr>
        <w:pStyle w:val="NoSpacing"/>
      </w:pPr>
      <w:r>
        <w:t>Descriptor Calculation; used in papers or coding languages</w:t>
      </w:r>
    </w:p>
    <w:p w:rsidR="00527B0B" w:rsidRDefault="00527B0B" w:rsidP="00901BCE">
      <w:pPr>
        <w:pStyle w:val="NoSpacing"/>
      </w:pPr>
      <w:r>
        <w:t xml:space="preserve">See also: </w:t>
      </w:r>
      <w:hyperlink r:id="rId25" w:anchor="list-of-available-descriptors" w:history="1">
        <w:r w:rsidRPr="002775C9">
          <w:rPr>
            <w:rStyle w:val="Hyperlink"/>
          </w:rPr>
          <w:t>http://www.rdkit.org/docs/GettingStartedInPython.html#list-of-available-descriptors</w:t>
        </w:r>
      </w:hyperlink>
    </w:p>
    <w:p w:rsidR="00901BCE" w:rsidRDefault="00527B0B" w:rsidP="00901BCE">
      <w:pPr>
        <w:pStyle w:val="NoSpacing"/>
      </w:pPr>
      <w:r>
        <w:t>&gt;&gt;&gt; m</w:t>
      </w:r>
      <w:r w:rsidR="00901BCE">
        <w:t xml:space="preserve"> = Chem.MolFromSmiles('c1ccccc1O')</w:t>
      </w:r>
    </w:p>
    <w:p w:rsidR="00527B0B" w:rsidRDefault="00901BCE" w:rsidP="00901BCE">
      <w:pPr>
        <w:pStyle w:val="NoSpacing"/>
      </w:pPr>
      <w:r>
        <w:t>Descriptor TPSA</w:t>
      </w:r>
    </w:p>
    <w:p w:rsidR="00527B0B" w:rsidRDefault="00527B0B" w:rsidP="00901BCE">
      <w:pPr>
        <w:pStyle w:val="NoSpacing"/>
      </w:pPr>
      <w:r>
        <w:t xml:space="preserve">&gt;&gt;&gt; </w:t>
      </w:r>
      <w:r w:rsidR="00901BCE">
        <w:t>Descriptors.TPSA(</w:t>
      </w:r>
      <w:r>
        <w:t>m</w:t>
      </w:r>
      <w:r w:rsidR="00901BCE">
        <w:t>)</w:t>
      </w:r>
    </w:p>
    <w:p w:rsidR="00527B0B" w:rsidRDefault="00527B0B" w:rsidP="00901BCE">
      <w:pPr>
        <w:pStyle w:val="NoSpacing"/>
      </w:pPr>
      <w:r>
        <w:t>20.23</w:t>
      </w:r>
    </w:p>
    <w:p w:rsidR="00527B0B" w:rsidRDefault="00527B0B" w:rsidP="00901BCE">
      <w:pPr>
        <w:pStyle w:val="NoSpacing"/>
      </w:pPr>
    </w:p>
    <w:p w:rsidR="00527B0B" w:rsidRDefault="00901BCE" w:rsidP="00901BCE">
      <w:pPr>
        <w:pStyle w:val="NoSpacing"/>
      </w:pPr>
      <w:r>
        <w:t>Descriptor MolLogP</w:t>
      </w:r>
    </w:p>
    <w:p w:rsidR="00901BCE" w:rsidRDefault="00527B0B" w:rsidP="00901BCE">
      <w:pPr>
        <w:pStyle w:val="NoSpacing"/>
      </w:pPr>
      <w:r>
        <w:t>&gt;&gt;&gt;</w:t>
      </w:r>
      <w:r w:rsidR="00901BCE">
        <w:t xml:space="preserve"> Descriptors.MolLogP(</w:t>
      </w:r>
      <w:r>
        <w:t>m)</w:t>
      </w:r>
    </w:p>
    <w:p w:rsidR="00901BCE" w:rsidRDefault="00527B0B" w:rsidP="00901BCE">
      <w:pPr>
        <w:pStyle w:val="NoSpacing"/>
      </w:pPr>
      <w:r>
        <w:t>1.03922</w:t>
      </w:r>
      <w:r w:rsidR="00901BCE">
        <w:t xml:space="preserve">    </w:t>
      </w:r>
    </w:p>
    <w:p w:rsidR="00527B0B" w:rsidRDefault="00527B0B" w:rsidP="00901BCE">
      <w:pPr>
        <w:pStyle w:val="NoSpacing"/>
      </w:pPr>
    </w:p>
    <w:p w:rsidR="00901BCE" w:rsidRDefault="00901BCE" w:rsidP="00A52E8D">
      <w:pPr>
        <w:pStyle w:val="Heading2"/>
      </w:pPr>
      <w:r>
        <w:t>Chemical reactions</w:t>
      </w:r>
    </w:p>
    <w:p w:rsidR="00F624C2" w:rsidRDefault="00F624C2" w:rsidP="00901BCE">
      <w:pPr>
        <w:pStyle w:val="NoSpacing"/>
      </w:pPr>
      <w:r>
        <w:t>Amide bond formation; first create ‘template’ rxn</w:t>
      </w:r>
    </w:p>
    <w:p w:rsidR="00901BCE" w:rsidRDefault="00527B0B" w:rsidP="00901BCE">
      <w:pPr>
        <w:pStyle w:val="NoSpacing"/>
      </w:pPr>
      <w:r>
        <w:t xml:space="preserve">&gt;&gt;&gt; </w:t>
      </w:r>
      <w:r w:rsidR="00901BCE">
        <w:t>rxn = AllChem.ReactionFromSmarts('[C:1](=[O:2])-[OD1].[N!H0:3]&gt;&gt;[C:1](=[O:2])[N:3]')</w:t>
      </w:r>
    </w:p>
    <w:p w:rsidR="00901BCE" w:rsidRDefault="00F624C2" w:rsidP="00901BCE">
      <w:pPr>
        <w:pStyle w:val="NoSpacing"/>
      </w:pPr>
      <w:r>
        <w:t>&gt;&gt;&gt;</w:t>
      </w:r>
      <w:r w:rsidR="00901BCE">
        <w:t xml:space="preserve"> ps = rxn.RunReactants((Chem.MolFromSmiles('CC(=O)O'),Chem.MolFromSmiles('NC')))</w:t>
      </w:r>
    </w:p>
    <w:p w:rsidR="00F624C2" w:rsidRDefault="00F624C2" w:rsidP="00901BCE">
      <w:pPr>
        <w:pStyle w:val="NoSpacing"/>
      </w:pPr>
      <w:r>
        <w:t>&gt;&gt;&gt; Chem.MolToSmiles(ps[0][0]))</w:t>
      </w:r>
    </w:p>
    <w:p w:rsidR="00901BCE" w:rsidRDefault="00F624C2" w:rsidP="00901BCE">
      <w:pPr>
        <w:pStyle w:val="NoSpacing"/>
      </w:pPr>
      <w:r w:rsidRPr="00F624C2">
        <w:t>CNC(C)=O</w:t>
      </w:r>
    </w:p>
    <w:p w:rsidR="00901BCE" w:rsidRDefault="00901BCE" w:rsidP="00901BCE">
      <w:pPr>
        <w:pStyle w:val="NoSpacing"/>
      </w:pPr>
    </w:p>
    <w:p w:rsidR="00901BCE" w:rsidRDefault="00F624C2" w:rsidP="00901BCE">
      <w:pPr>
        <w:pStyle w:val="NoSpacing"/>
      </w:pPr>
      <w:r>
        <w:t>For more complex reactions:</w:t>
      </w:r>
    </w:p>
    <w:p w:rsidR="00F624C2" w:rsidRDefault="00F624C2" w:rsidP="00901BC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F624C2">
        <w:rPr>
          <w:lang w:val="en-GB"/>
        </w:rPr>
        <w:t>rxn = AllChem.ReactionFromSmarts('[C:1]=[C:2].[C:3]=[*:4][*:5]=[C:6]&gt;&gt;[C:1]1[C:2][C:3]</w:t>
      </w:r>
    </w:p>
    <w:p w:rsidR="00F624C2" w:rsidRDefault="00F624C2" w:rsidP="00F624C2">
      <w:pPr>
        <w:pStyle w:val="NoSpacing"/>
        <w:rPr>
          <w:lang w:val="en-GB"/>
        </w:rPr>
      </w:pPr>
      <w:r w:rsidRPr="00F624C2">
        <w:rPr>
          <w:lang w:val="en-GB"/>
        </w:rPr>
        <w:t>[*:4]=[*:5][C:6]1')</w:t>
      </w:r>
    </w:p>
    <w:p w:rsidR="00F624C2" w:rsidRPr="00F624C2" w:rsidRDefault="00F624C2" w:rsidP="00F624C2">
      <w:pPr>
        <w:pStyle w:val="NoSpacing"/>
        <w:rPr>
          <w:lang w:val="en-GB"/>
        </w:rPr>
      </w:pPr>
      <w:r>
        <w:t>&gt;&gt;&gt; ps = rxn.RunReactants((Chem.MolFromSmiles('OC=C'), Chem.MolFromSmiles('C=CC(N)=C')))</w:t>
      </w:r>
    </w:p>
    <w:p w:rsidR="00F624C2" w:rsidRDefault="00F624C2" w:rsidP="00F624C2">
      <w:pPr>
        <w:pStyle w:val="NoSpacing"/>
      </w:pPr>
      <w:r>
        <w:t>&gt;&gt;&gt; Chem.MolToSmiles(ps[0][0])</w:t>
      </w:r>
    </w:p>
    <w:p w:rsidR="00901BCE" w:rsidRPr="00F624C2" w:rsidRDefault="00F624C2" w:rsidP="00F624C2">
      <w:pPr>
        <w:pStyle w:val="NoSpacing"/>
        <w:rPr>
          <w:lang w:val="en-GB"/>
        </w:rPr>
      </w:pPr>
      <w:r>
        <w:t>NC1=CCCC(O)C1</w:t>
      </w:r>
    </w:p>
    <w:p w:rsidR="00901BCE" w:rsidRDefault="00EC0DCA" w:rsidP="00901BCE">
      <w:pPr>
        <w:pStyle w:val="NoSpacing"/>
      </w:pPr>
      <w:r>
        <w:t xml:space="preserve">  </w:t>
      </w:r>
    </w:p>
    <w:p w:rsidR="00EC0DCA" w:rsidRDefault="00EC0DCA" w:rsidP="007D66DF">
      <w:pPr>
        <w:pStyle w:val="Heading2"/>
      </w:pPr>
      <w:r>
        <w:t>Maximum common substructure</w:t>
      </w:r>
    </w:p>
    <w:p w:rsidR="007D66DF" w:rsidRPr="007D66DF" w:rsidRDefault="0078227C" w:rsidP="007D66DF">
      <w:r>
        <w:rPr>
          <w:noProof/>
          <w:lang w:val="en-GB" w:eastAsia="en-GB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3895847</wp:posOffset>
            </wp:positionH>
            <wp:positionV relativeFrom="paragraph">
              <wp:posOffset>215454</wp:posOffset>
            </wp:positionV>
            <wp:extent cx="1011621" cy="865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21" cy="8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DF">
        <w:t>The FindMCS function find a maximum common substructure (MCS) of two or more molecules.</w:t>
      </w:r>
    </w:p>
    <w:p w:rsidR="0008329C" w:rsidRDefault="00A124DA" w:rsidP="00901BCE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7734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10849</wp:posOffset>
            </wp:positionV>
            <wp:extent cx="868822" cy="88510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22" cy="8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DF">
        <w:t xml:space="preserve">&gt;&gt;&gt; </w:t>
      </w:r>
      <w:r w:rsidR="0008329C" w:rsidRPr="00220DE5">
        <w:rPr>
          <w:color w:val="C0504D" w:themeColor="accent2"/>
        </w:rPr>
        <w:t>from rdkit.Chem import rdFMCS</w:t>
      </w:r>
    </w:p>
    <w:p w:rsidR="00A124DA" w:rsidRDefault="00EC0DCA" w:rsidP="00EC0DCA">
      <w:pPr>
        <w:pStyle w:val="NoSpacing"/>
      </w:pPr>
      <w:r>
        <w:t>&gt;&gt;&gt; m1 = Chem.MolFromSmiles("c1ccccc1O")</w:t>
      </w:r>
      <w:r w:rsidR="00A124DA">
        <w:tab/>
        <w:t># fig. 11</w:t>
      </w:r>
    </w:p>
    <w:p w:rsidR="00EC0DCA" w:rsidRDefault="00EC0DCA" w:rsidP="00EC0DCA">
      <w:pPr>
        <w:pStyle w:val="NoSpacing"/>
      </w:pPr>
      <w:r>
        <w:lastRenderedPageBreak/>
        <w:t>&gt;&gt;&gt; m2 = Chem.MolFromSmiles("c1ccccc1")</w:t>
      </w:r>
      <w:r w:rsidR="00A124DA">
        <w:tab/>
        <w:t># fig. 12</w:t>
      </w:r>
    </w:p>
    <w:p w:rsidR="00EC0DCA" w:rsidRDefault="00EC0DCA" w:rsidP="00EC0DCA">
      <w:pPr>
        <w:pStyle w:val="NoSpacing"/>
      </w:pPr>
      <w:r>
        <w:t>&gt;&gt;&gt; m3 = Chem.MolFromSmiles("c1ccccc1N")</w:t>
      </w:r>
      <w:r w:rsidR="00A124DA">
        <w:tab/>
        <w:t># fig. 13</w:t>
      </w:r>
    </w:p>
    <w:p w:rsidR="00EC0DCA" w:rsidRPr="00A124DA" w:rsidRDefault="00EC0DCA" w:rsidP="00EC0DCA">
      <w:pPr>
        <w:pStyle w:val="NoSpacing"/>
        <w:rPr>
          <w:lang w:val="nl-NL"/>
        </w:rPr>
      </w:pPr>
      <w:r w:rsidRPr="00A124DA">
        <w:rPr>
          <w:lang w:val="nl-NL"/>
        </w:rPr>
        <w:t>&gt;&gt;&gt; m_list = [mol1,mol2,mol3]</w:t>
      </w:r>
    </w:p>
    <w:p w:rsidR="00EC0DCA" w:rsidRP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&gt;&gt;&gt; res=rdFMCS.FindMCS(m_list</w:t>
      </w:r>
      <w:r w:rsidRPr="00EC0DCA">
        <w:rPr>
          <w:lang w:val="en-GB"/>
        </w:rPr>
        <w:t>)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AC26E4" wp14:editId="485CDFDB">
                <wp:simplePos x="0" y="0"/>
                <wp:positionH relativeFrom="margin">
                  <wp:posOffset>5242627</wp:posOffset>
                </wp:positionH>
                <wp:positionV relativeFrom="paragraph">
                  <wp:posOffset>197972</wp:posOffset>
                </wp:positionV>
                <wp:extent cx="9144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4B473B" w:rsidRDefault="00ED20DD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C26E4" id="Text Box 20" o:spid="_x0000_s1034" type="#_x0000_t202" style="position:absolute;margin-left:412.8pt;margin-top:15.6pt;width:1in;height:.05pt;z-index:251788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b3LgIAAGUEAAAOAAAAZHJzL2Uyb0RvYy54bWysVMFu2zAMvQ/YPwi6L06yrm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" stroked="f">
                <v:textbox style="mso-fit-shape-to-text:t" inset="0,0,0,0">
                  <w:txbxContent>
                    <w:p w:rsidR="00ED20DD" w:rsidRPr="004B473B" w:rsidRDefault="00ED20DD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>: 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23D08F8" wp14:editId="0A8DE33F">
                <wp:simplePos x="0" y="0"/>
                <wp:positionH relativeFrom="column">
                  <wp:posOffset>4052975</wp:posOffset>
                </wp:positionH>
                <wp:positionV relativeFrom="paragraph">
                  <wp:posOffset>200079</wp:posOffset>
                </wp:positionV>
                <wp:extent cx="91440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BA1963" w:rsidRDefault="00ED20DD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08F8" id="Text Box 19" o:spid="_x0000_s1035" type="#_x0000_t202" style="position:absolute;margin-left:319.15pt;margin-top:15.75pt;width:1in;height:.0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" stroked="f">
                <v:textbox style="mso-fit-shape-to-text:t" inset="0,0,0,0">
                  <w:txbxContent>
                    <w:p w:rsidR="00ED20DD" w:rsidRPr="00BA1963" w:rsidRDefault="00ED20DD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: m1</w:t>
                      </w:r>
                    </w:p>
                  </w:txbxContent>
                </v:textbox>
              </v:shape>
            </w:pict>
          </mc:Fallback>
        </mc:AlternateContent>
      </w:r>
      <w:r w:rsidR="00EC0DCA">
        <w:rPr>
          <w:lang w:val="en-GB"/>
        </w:rPr>
        <w:t>&gt;&gt;&gt; res.numAtoms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82656" behindDoc="0" locked="0" layoutInCell="1" allowOverlap="1">
            <wp:simplePos x="0" y="0"/>
            <wp:positionH relativeFrom="margin">
              <wp:posOffset>5217822</wp:posOffset>
            </wp:positionH>
            <wp:positionV relativeFrom="paragraph">
              <wp:posOffset>-469306</wp:posOffset>
            </wp:positionV>
            <wp:extent cx="856034" cy="912476"/>
            <wp:effectExtent l="0" t="0" r="127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9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74464" behindDoc="0" locked="0" layoutInCell="1" allowOverlap="1">
            <wp:simplePos x="0" y="0"/>
            <wp:positionH relativeFrom="margin">
              <wp:posOffset>3605987</wp:posOffset>
            </wp:positionH>
            <wp:positionV relativeFrom="paragraph">
              <wp:posOffset>-537589</wp:posOffset>
            </wp:positionV>
            <wp:extent cx="1038912" cy="865761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12" cy="86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CA">
        <w:rPr>
          <w:lang w:val="en-GB"/>
        </w:rPr>
        <w:t>6</w:t>
      </w:r>
    </w:p>
    <w:p w:rsid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&gt;&gt;&gt; res.numBonds</w:t>
      </w:r>
    </w:p>
    <w:p w:rsidR="00EC0DCA" w:rsidRPr="00EC0DCA" w:rsidRDefault="00EC0DCA" w:rsidP="00EC0DCA">
      <w:pPr>
        <w:pStyle w:val="NoSpacing"/>
        <w:rPr>
          <w:lang w:val="en-GB"/>
        </w:rPr>
      </w:pPr>
      <w:r>
        <w:rPr>
          <w:lang w:val="en-GB"/>
        </w:rPr>
        <w:t>6</w:t>
      </w:r>
    </w:p>
    <w:p w:rsidR="00EC0DCA" w:rsidRDefault="0078227C" w:rsidP="00EC0DCA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167024E" wp14:editId="47D0569B">
                <wp:simplePos x="0" y="0"/>
                <wp:positionH relativeFrom="margin">
                  <wp:posOffset>5101131</wp:posOffset>
                </wp:positionH>
                <wp:positionV relativeFrom="paragraph">
                  <wp:posOffset>118286</wp:posOffset>
                </wp:positionV>
                <wp:extent cx="1819072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CC1F97" w:rsidRDefault="00ED20DD" w:rsidP="007421DD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: </w:t>
                            </w:r>
                            <w:r w:rsidRPr="00573C18">
                              <w:t>[#6]1:[#6]:[#6]:[#6]:[#6]:[#6]:1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7024E" id="Text Box 18" o:spid="_x0000_s1036" type="#_x0000_t202" style="position:absolute;margin-left:401.65pt;margin-top:9.3pt;width:143.25pt;height:.05pt;z-index:251784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" stroked="f">
                <v:textbox style="mso-fit-shape-to-text:t" inset="0,0,0,0">
                  <w:txbxContent>
                    <w:p w:rsidR="00ED20DD" w:rsidRPr="00CC1F97" w:rsidRDefault="00ED20DD" w:rsidP="007421DD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: </w:t>
                      </w:r>
                      <w:r w:rsidRPr="00573C18">
                        <w:t>[#6]1:[#6]:[#6]:[#6]:[#6]:[#6]:1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DCA">
        <w:rPr>
          <w:lang w:val="en-GB"/>
        </w:rPr>
        <w:t xml:space="preserve">&gt;&gt;&gt; </w:t>
      </w:r>
      <w:r w:rsidR="00EC0DCA" w:rsidRPr="00EC0DCA">
        <w:rPr>
          <w:lang w:val="en-GB"/>
        </w:rPr>
        <w:t>res.smartsString</w:t>
      </w:r>
      <w:r w:rsidR="00A124DA">
        <w:rPr>
          <w:lang w:val="en-GB"/>
        </w:rPr>
        <w:tab/>
        <w:t># fig. 14</w:t>
      </w:r>
    </w:p>
    <w:p w:rsidR="00057FAA" w:rsidRDefault="0078227C" w:rsidP="00364B02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7CB5146" wp14:editId="7DF9C670">
                <wp:simplePos x="0" y="0"/>
                <wp:positionH relativeFrom="column">
                  <wp:posOffset>3738123</wp:posOffset>
                </wp:positionH>
                <wp:positionV relativeFrom="paragraph">
                  <wp:posOffset>6756</wp:posOffset>
                </wp:positionV>
                <wp:extent cx="9144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B43E9A" w:rsidRDefault="00ED20DD" w:rsidP="00EC0DC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5146" id="Text Box 12" o:spid="_x0000_s1037" type="#_x0000_t202" style="position:absolute;margin-left:294.35pt;margin-top:.55pt;width:1in;height:.0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" stroked="f">
                <v:textbox style="mso-fit-shape-to-text:t" inset="0,0,0,0">
                  <w:txbxContent>
                    <w:p w:rsidR="00ED20DD" w:rsidRPr="00B43E9A" w:rsidRDefault="00ED20DD" w:rsidP="00EC0DC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>: m3</w:t>
                      </w:r>
                    </w:p>
                  </w:txbxContent>
                </v:textbox>
              </v:shape>
            </w:pict>
          </mc:Fallback>
        </mc:AlternateContent>
      </w:r>
      <w:r w:rsidR="00EC0DCA" w:rsidRPr="00EC0DCA">
        <w:rPr>
          <w:lang w:val="en-GB"/>
        </w:rPr>
        <w:t>[#6]1:[#6]:[#6]:[#6]:[#6]:[#6]:1</w:t>
      </w:r>
    </w:p>
    <w:p w:rsidR="007D66DF" w:rsidRDefault="007D66DF" w:rsidP="00364B02">
      <w:pPr>
        <w:pStyle w:val="NoSpacing"/>
        <w:rPr>
          <w:lang w:val="en-GB"/>
        </w:rPr>
      </w:pPr>
    </w:p>
    <w:p w:rsidR="007D66DF" w:rsidRDefault="007D66DF" w:rsidP="00364B02">
      <w:pPr>
        <w:pStyle w:val="NoSpacing"/>
        <w:rPr>
          <w:lang w:val="en-GB"/>
        </w:rPr>
      </w:pPr>
    </w:p>
    <w:p w:rsidR="00A124DA" w:rsidRDefault="00A124DA" w:rsidP="00364B02">
      <w:pPr>
        <w:pStyle w:val="NoSpacing"/>
        <w:rPr>
          <w:lang w:val="en-GB"/>
        </w:rPr>
      </w:pPr>
    </w:p>
    <w:p w:rsidR="00A124DA" w:rsidRPr="00EC0DCA" w:rsidRDefault="00A124DA" w:rsidP="00364B02">
      <w:pPr>
        <w:pStyle w:val="NoSpacing"/>
        <w:rPr>
          <w:lang w:val="en-GB"/>
        </w:rPr>
      </w:pPr>
    </w:p>
    <w:p w:rsidR="00573C18" w:rsidRDefault="00573C18" w:rsidP="00573C18">
      <w:pPr>
        <w:pStyle w:val="NoSpacing"/>
        <w:rPr>
          <w:lang w:val="en-GB"/>
        </w:rPr>
      </w:pPr>
    </w:p>
    <w:p w:rsidR="00A52E8D" w:rsidRDefault="00364B02" w:rsidP="00A52E8D">
      <w:pPr>
        <w:pStyle w:val="Heading2"/>
        <w:rPr>
          <w:lang w:val="en-GB"/>
        </w:rPr>
      </w:pPr>
      <w:r>
        <w:rPr>
          <w:lang w:val="en-GB"/>
        </w:rPr>
        <w:t>Compare atom and bond difference between two molecules.</w:t>
      </w:r>
      <w:r w:rsidR="00057FAA">
        <w:rPr>
          <w:lang w:val="en-GB"/>
        </w:rPr>
        <w:t xml:space="preserve"> </w:t>
      </w:r>
    </w:p>
    <w:p w:rsidR="007421DD" w:rsidRDefault="00057FAA" w:rsidP="007421DD">
      <w:pPr>
        <w:pStyle w:val="NoSpacing"/>
        <w:rPr>
          <w:lang w:val="en-GB"/>
        </w:rPr>
      </w:pPr>
      <w:r>
        <w:rPr>
          <w:lang w:val="en-GB"/>
        </w:rPr>
        <w:t>See table 2 for the rdFMCS.findMCS argument options</w:t>
      </w:r>
    </w:p>
    <w:p w:rsidR="00573C18" w:rsidRDefault="00573C18" w:rsidP="007421DD">
      <w:pPr>
        <w:pStyle w:val="NoSpacing"/>
        <w:rPr>
          <w:lang w:val="en-GB"/>
        </w:rPr>
      </w:pPr>
      <w:r>
        <w:rPr>
          <w:lang w:val="en-GB"/>
        </w:rPr>
        <w:t>Two new molecules:</w:t>
      </w:r>
    </w:p>
    <w:p w:rsidR="00573C18" w:rsidRDefault="00573C18" w:rsidP="007421DD">
      <w:pPr>
        <w:pStyle w:val="NoSpacing"/>
        <w:rPr>
          <w:lang w:val="en-GB"/>
        </w:rPr>
      </w:pPr>
      <w:r>
        <w:rPr>
          <w:lang w:val="en-GB"/>
        </w:rPr>
        <w:t xml:space="preserve">&gt;&gt;&gt; m_list2 = </w:t>
      </w:r>
      <w:r w:rsidRPr="00573C18">
        <w:rPr>
          <w:lang w:val="en-GB"/>
        </w:rPr>
        <w:t>(Chem.MolFromSmiles('NCC'),Chem.MolFromSmiles('OC=C'))</w:t>
      </w:r>
      <w:r w:rsidR="00A124DA">
        <w:rPr>
          <w:lang w:val="en-GB"/>
        </w:rPr>
        <w:tab/>
        <w:t># fig. 15 and 16</w:t>
      </w:r>
    </w:p>
    <w:p w:rsidR="00573C18" w:rsidRDefault="00952A4B" w:rsidP="007421DD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93920" behindDoc="0" locked="0" layoutInCell="1" allowOverlap="1">
            <wp:simplePos x="0" y="0"/>
            <wp:positionH relativeFrom="column">
              <wp:posOffset>3390104</wp:posOffset>
            </wp:positionH>
            <wp:positionV relativeFrom="paragraph">
              <wp:posOffset>122150</wp:posOffset>
            </wp:positionV>
            <wp:extent cx="739302" cy="310202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5" cy="31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C18" w:rsidRDefault="00952A4B" w:rsidP="00573C18">
      <w:pPr>
        <w:pStyle w:val="NoSpacing"/>
        <w:keepNext/>
      </w:pPr>
      <w:r>
        <w:rPr>
          <w:noProof/>
          <w:lang w:val="en-GB" w:eastAsia="en-GB"/>
        </w:rPr>
        <w:drawing>
          <wp:anchor distT="0" distB="0" distL="114300" distR="114300" simplePos="0" relativeHeight="251792896" behindDoc="1" locked="0" layoutInCell="1" allowOverlap="1">
            <wp:simplePos x="0" y="0"/>
            <wp:positionH relativeFrom="column">
              <wp:posOffset>997100</wp:posOffset>
            </wp:positionH>
            <wp:positionV relativeFrom="paragraph">
              <wp:posOffset>20523</wp:posOffset>
            </wp:positionV>
            <wp:extent cx="787940" cy="339629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53" cy="34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C18" w:rsidRDefault="00573C18" w:rsidP="00573C18">
      <w:pPr>
        <w:pStyle w:val="NoSpacing"/>
        <w:rPr>
          <w:lang w:val="en-GB"/>
        </w:rPr>
      </w:pPr>
    </w:p>
    <w:p w:rsidR="00573C18" w:rsidRDefault="00952A4B" w:rsidP="00573C18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381BFACE" wp14:editId="24717134">
                <wp:simplePos x="0" y="0"/>
                <wp:positionH relativeFrom="column">
                  <wp:posOffset>996950</wp:posOffset>
                </wp:positionH>
                <wp:positionV relativeFrom="paragraph">
                  <wp:posOffset>117043</wp:posOffset>
                </wp:positionV>
                <wp:extent cx="128397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86288D" w:rsidRDefault="00ED20DD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BFACE" id="Text Box 28" o:spid="_x0000_s1038" type="#_x0000_t202" style="position:absolute;margin-left:78.5pt;margin-top:9.2pt;width:101.1pt;height:.0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yNLwIAAGcEAAAOAAAAZHJzL2Uyb0RvYy54bWysVMFu2zAMvQ/YPwi6L05SrGu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" stroked="f">
                <v:textbox style="mso-fit-shape-to-text:t" inset="0,0,0,0">
                  <w:txbxContent>
                    <w:p w:rsidR="00ED20DD" w:rsidRPr="0086288D" w:rsidRDefault="00ED20DD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>: NCC</w:t>
                      </w:r>
                    </w:p>
                  </w:txbxContent>
                </v:textbox>
              </v:shape>
            </w:pict>
          </mc:Fallback>
        </mc:AlternateContent>
      </w:r>
    </w:p>
    <w:p w:rsidR="00573C18" w:rsidRDefault="00952A4B" w:rsidP="00573C18">
      <w:pPr>
        <w:pStyle w:val="NoSpacing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E224A49" wp14:editId="1488A997">
                <wp:simplePos x="0" y="0"/>
                <wp:positionH relativeFrom="column">
                  <wp:posOffset>3321050</wp:posOffset>
                </wp:positionH>
                <wp:positionV relativeFrom="paragraph">
                  <wp:posOffset>13970</wp:posOffset>
                </wp:positionV>
                <wp:extent cx="132270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5E20E8" w:rsidRDefault="00ED20DD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OC=C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4A49" id="Text Box 29" o:spid="_x0000_s1039" type="#_x0000_t202" style="position:absolute;margin-left:261.5pt;margin-top:1.1pt;width:104.15pt;height:.0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" stroked="f">
                <v:textbox style="mso-fit-shape-to-text:t" inset="0,0,0,0">
                  <w:txbxContent>
                    <w:p w:rsidR="00ED20DD" w:rsidRPr="005E20E8" w:rsidRDefault="00ED20DD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>: OC=C</w:t>
                      </w:r>
                    </w:p>
                  </w:txbxContent>
                </v:textbox>
              </v:shape>
            </w:pict>
          </mc:Fallback>
        </mc:AlternateContent>
      </w:r>
    </w:p>
    <w:p w:rsidR="00573C18" w:rsidRDefault="00573C18" w:rsidP="00573C18">
      <w:pPr>
        <w:pStyle w:val="NoSpacing"/>
        <w:rPr>
          <w:lang w:val="en-GB"/>
        </w:rPr>
      </w:pPr>
    </w:p>
    <w:p w:rsidR="00573C18" w:rsidRDefault="00364B02" w:rsidP="00573C18">
      <w:pPr>
        <w:pStyle w:val="NoSpacing"/>
        <w:rPr>
          <w:lang w:val="en-GB"/>
        </w:rPr>
      </w:pPr>
      <w:r>
        <w:rPr>
          <w:lang w:val="en-GB"/>
        </w:rPr>
        <w:t>Compare the atom difference</w:t>
      </w:r>
      <w:r w:rsidR="00ED04C2">
        <w:rPr>
          <w:lang w:val="en-GB"/>
        </w:rPr>
        <w:t>:</w:t>
      </w:r>
    </w:p>
    <w:p w:rsidR="00573C18" w:rsidRPr="007421DD" w:rsidRDefault="00573C18" w:rsidP="00573C18">
      <w:pPr>
        <w:pStyle w:val="NoSpacing"/>
        <w:rPr>
          <w:lang w:val="en-GB"/>
        </w:rPr>
      </w:pPr>
      <w:r w:rsidRPr="007421DD">
        <w:rPr>
          <w:lang w:val="en-GB"/>
        </w:rPr>
        <w:t>&gt;&gt;&gt; rdFMCS.FindMCS(m</w:t>
      </w:r>
      <w:r>
        <w:rPr>
          <w:lang w:val="en-GB"/>
        </w:rPr>
        <w:t>_</w:t>
      </w:r>
      <w:r w:rsidRPr="00573C18">
        <w:rPr>
          <w:lang w:val="en-GB"/>
        </w:rPr>
        <w:t xml:space="preserve"> </w:t>
      </w:r>
      <w:r>
        <w:rPr>
          <w:lang w:val="en-GB"/>
        </w:rPr>
        <w:t>list2</w:t>
      </w:r>
      <w:r w:rsidRPr="007421DD">
        <w:rPr>
          <w:lang w:val="en-GB"/>
        </w:rPr>
        <w:t>, atomCompare=rdFMCS.AtomCompare.CompareAny).smartsString</w:t>
      </w:r>
    </w:p>
    <w:p w:rsidR="00573C18" w:rsidRDefault="00573C18" w:rsidP="00573C18">
      <w:pPr>
        <w:pStyle w:val="NoSpacing"/>
        <w:rPr>
          <w:lang w:val="en-GB"/>
        </w:rPr>
      </w:pPr>
      <w:r w:rsidRPr="00573C18">
        <w:rPr>
          <w:lang w:val="en-GB"/>
        </w:rPr>
        <w:t>[#7,#8]-[#6]</w:t>
      </w:r>
      <w:r w:rsidR="00A124DA">
        <w:rPr>
          <w:lang w:val="en-GB"/>
        </w:rPr>
        <w:tab/>
        <w:t># fig. 17</w:t>
      </w:r>
    </w:p>
    <w:p w:rsidR="0036745E" w:rsidRDefault="0036745E" w:rsidP="00573C18">
      <w:pPr>
        <w:pStyle w:val="NoSpacing"/>
        <w:rPr>
          <w:lang w:val="en-GB"/>
        </w:rPr>
      </w:pPr>
    </w:p>
    <w:p w:rsidR="00364B02" w:rsidRDefault="00364B02" w:rsidP="00573C18">
      <w:pPr>
        <w:pStyle w:val="NoSpacing"/>
        <w:rPr>
          <w:lang w:val="en-GB"/>
        </w:rPr>
      </w:pPr>
      <w:r>
        <w:rPr>
          <w:lang w:val="en-GB"/>
        </w:rPr>
        <w:t>Compare the bond difference</w:t>
      </w:r>
      <w:r w:rsidR="00ED04C2">
        <w:rPr>
          <w:lang w:val="en-GB"/>
        </w:rPr>
        <w:t>:</w:t>
      </w:r>
    </w:p>
    <w:p w:rsidR="00573C18" w:rsidRPr="007421DD" w:rsidRDefault="00573C18" w:rsidP="00573C18">
      <w:pPr>
        <w:pStyle w:val="NoSpacing"/>
        <w:rPr>
          <w:lang w:val="en-GB"/>
        </w:rPr>
      </w:pPr>
      <w:r w:rsidRPr="007421DD">
        <w:rPr>
          <w:lang w:val="en-GB"/>
        </w:rPr>
        <w:t>&gt;&gt;&gt; rdFMCS.FindMCS(m</w:t>
      </w:r>
      <w:r>
        <w:rPr>
          <w:lang w:val="en-GB"/>
        </w:rPr>
        <w:t>_</w:t>
      </w:r>
      <w:r w:rsidRPr="00573C18">
        <w:rPr>
          <w:lang w:val="en-GB"/>
        </w:rPr>
        <w:t xml:space="preserve"> </w:t>
      </w:r>
      <w:r>
        <w:rPr>
          <w:lang w:val="en-GB"/>
        </w:rPr>
        <w:t>list2</w:t>
      </w:r>
      <w:r w:rsidRPr="007421DD">
        <w:rPr>
          <w:lang w:val="en-GB"/>
        </w:rPr>
        <w:t>, bondCompare=rdFMCS.BondCompare.</w:t>
      </w:r>
      <w:r w:rsidRPr="00057FAA">
        <w:rPr>
          <w:lang w:val="en-GB"/>
        </w:rPr>
        <w:t>CompareAny</w:t>
      </w:r>
      <w:r w:rsidRPr="007421DD">
        <w:rPr>
          <w:lang w:val="en-GB"/>
        </w:rPr>
        <w:t>).smartsString</w:t>
      </w:r>
    </w:p>
    <w:p w:rsidR="00573C18" w:rsidRDefault="00573C18" w:rsidP="007421DD">
      <w:pPr>
        <w:pStyle w:val="NoSpacing"/>
        <w:rPr>
          <w:lang w:val="en-GB"/>
        </w:rPr>
      </w:pPr>
      <w:r w:rsidRPr="00573C18">
        <w:rPr>
          <w:lang w:val="en-GB"/>
        </w:rPr>
        <w:t>[#6]-,=[#6]</w:t>
      </w:r>
      <w:r w:rsidR="00ED04C2">
        <w:rPr>
          <w:lang w:val="en-GB"/>
        </w:rPr>
        <w:tab/>
        <w:t># fig. 18</w:t>
      </w:r>
    </w:p>
    <w:p w:rsidR="007421DD" w:rsidRPr="00EC0DCA" w:rsidRDefault="007421DD" w:rsidP="00EC0DCA">
      <w:pPr>
        <w:pStyle w:val="NoSpacing"/>
        <w:rPr>
          <w:lang w:val="en-GB"/>
        </w:rPr>
      </w:pPr>
    </w:p>
    <w:p w:rsidR="00EC0DCA" w:rsidRPr="00EC0DCA" w:rsidRDefault="0078227C" w:rsidP="00901BCE">
      <w:pPr>
        <w:pStyle w:val="NoSpacing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805184" behindDoc="0" locked="0" layoutInCell="1" allowOverlap="1">
            <wp:simplePos x="0" y="0"/>
            <wp:positionH relativeFrom="column">
              <wp:posOffset>937625</wp:posOffset>
            </wp:positionH>
            <wp:positionV relativeFrom="paragraph">
              <wp:posOffset>10160</wp:posOffset>
            </wp:positionV>
            <wp:extent cx="865505" cy="2705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89824" behindDoc="0" locked="0" layoutInCell="1" allowOverlap="1">
            <wp:simplePos x="0" y="0"/>
            <wp:positionH relativeFrom="margin">
              <wp:posOffset>3467357</wp:posOffset>
            </wp:positionH>
            <wp:positionV relativeFrom="paragraph">
              <wp:posOffset>74322</wp:posOffset>
            </wp:positionV>
            <wp:extent cx="777875" cy="220345"/>
            <wp:effectExtent l="0" t="0" r="3175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CA" w:rsidRPr="00EC0DCA">
        <w:rPr>
          <w:noProof/>
          <w:lang w:val="en-GB" w:eastAsia="en-GB"/>
        </w:rPr>
        <w:t xml:space="preserve"> </w:t>
      </w:r>
    </w:p>
    <w:p w:rsidR="00573C18" w:rsidRDefault="00573C18" w:rsidP="00573C18">
      <w:pPr>
        <w:pStyle w:val="NoSpacing"/>
        <w:keepNext/>
      </w:pPr>
    </w:p>
    <w:p w:rsidR="00EC0DCA" w:rsidRDefault="0078227C" w:rsidP="00573C18">
      <w:pPr>
        <w:pStyle w:val="Caption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10EC2EE" wp14:editId="0E58FF6E">
                <wp:simplePos x="0" y="0"/>
                <wp:positionH relativeFrom="column">
                  <wp:posOffset>1064314</wp:posOffset>
                </wp:positionH>
                <wp:positionV relativeFrom="paragraph">
                  <wp:posOffset>33061</wp:posOffset>
                </wp:positionV>
                <wp:extent cx="914400" cy="63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5D09E0" w:rsidRDefault="00ED20DD" w:rsidP="00A124DA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: </w:t>
                            </w:r>
                            <w:r w:rsidRPr="00547D37">
                              <w:t xml:space="preserve">Figure 18: [#7,#8]-[#6]; N or 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EC2EE" id="Text Box 205" o:spid="_x0000_s1040" type="#_x0000_t202" style="position:absolute;margin-left:83.8pt;margin-top:2.6pt;width:1in;height:.0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" stroked="f">
                <v:textbox style="mso-fit-shape-to-text:t" inset="0,0,0,0">
                  <w:txbxContent>
                    <w:p w:rsidR="00ED20DD" w:rsidRPr="005D09E0" w:rsidRDefault="00ED20DD" w:rsidP="00A124DA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: </w:t>
                      </w:r>
                      <w:r w:rsidRPr="00547D37">
                        <w:t xml:space="preserve">Figure 18: [#7,#8]-[#6]; N or 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124D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2DBFE47" wp14:editId="1CB6B22D">
                <wp:simplePos x="0" y="0"/>
                <wp:positionH relativeFrom="column">
                  <wp:posOffset>3300054</wp:posOffset>
                </wp:positionH>
                <wp:positionV relativeFrom="paragraph">
                  <wp:posOffset>111152</wp:posOffset>
                </wp:positionV>
                <wp:extent cx="114300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20DD" w:rsidRPr="000E5C2F" w:rsidRDefault="00ED20DD" w:rsidP="00573C18">
                            <w:pPr>
                              <w:pStyle w:val="Caption"/>
                              <w:rPr>
                                <w:noProof/>
                                <w:sz w:val="1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r w:rsidRPr="00573C18">
                              <w:t>[#6]-,=[#6]</w:t>
                            </w:r>
                            <w:r>
                              <w:t xml:space="preserve"> single or double bond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FE47" id="Text Box 24" o:spid="_x0000_s1041" type="#_x0000_t202" style="position:absolute;margin-left:259.85pt;margin-top:8.75pt;width:90pt;height:.0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" stroked="f">
                <v:textbox style="mso-fit-shape-to-text:t" inset="0,0,0,0">
                  <w:txbxContent>
                    <w:p w:rsidR="00ED20DD" w:rsidRPr="000E5C2F" w:rsidRDefault="00ED20DD" w:rsidP="00573C18">
                      <w:pPr>
                        <w:pStyle w:val="Caption"/>
                        <w:rPr>
                          <w:noProof/>
                          <w:sz w:val="1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r w:rsidRPr="00573C18">
                        <w:t>[#6]-,=[#6]</w:t>
                      </w:r>
                      <w:r>
                        <w:t xml:space="preserve"> single or double bond</w:t>
                      </w:r>
                    </w:p>
                  </w:txbxContent>
                </v:textbox>
              </v:shape>
            </w:pict>
          </mc:Fallback>
        </mc:AlternateContent>
      </w:r>
      <w:r w:rsidR="00A124DA">
        <w:t xml:space="preserve"> </w:t>
      </w:r>
    </w:p>
    <w:p w:rsidR="00A124DA" w:rsidRPr="00A124DA" w:rsidRDefault="00A124DA" w:rsidP="00A124DA"/>
    <w:p w:rsidR="00185EB9" w:rsidRDefault="00057FAA" w:rsidP="00057FAA">
      <w:pPr>
        <w:pStyle w:val="Caption"/>
      </w:pPr>
      <w:r>
        <w:t>Table 2: Argument options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202"/>
        <w:gridCol w:w="5103"/>
      </w:tblGrid>
      <w:tr w:rsidR="00057FAA" w:rsidTr="00057FAA">
        <w:trPr>
          <w:trHeight w:val="169"/>
        </w:trPr>
        <w:tc>
          <w:tcPr>
            <w:tcW w:w="2972" w:type="dxa"/>
          </w:tcPr>
          <w:p w:rsidR="00057FAA" w:rsidRDefault="00057FAA" w:rsidP="00057FAA">
            <w:pPr>
              <w:pStyle w:val="NoSpacing"/>
            </w:pPr>
            <w:r>
              <w:t>Argument</w:t>
            </w:r>
          </w:p>
        </w:tc>
        <w:tc>
          <w:tcPr>
            <w:tcW w:w="5103" w:type="dxa"/>
          </w:tcPr>
          <w:p w:rsidR="00057FAA" w:rsidRDefault="00057FAA" w:rsidP="00057FAA">
            <w:pPr>
              <w:pStyle w:val="NoSpacing"/>
            </w:pPr>
            <w:r>
              <w:t>Function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rPr>
          <w:trHeight w:val="71"/>
        </w:trPr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AtomCompare</w:t>
            </w:r>
            <w:r>
              <w:t>.</w:t>
            </w:r>
            <w:r w:rsidR="00185EB9" w:rsidRPr="00057FAA">
              <w:t>CompareAny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matches</w:t>
            </w:r>
            <w:r w:rsidR="00185EB9" w:rsidRPr="00057FAA">
              <w:t xml:space="preserve"> any atom </w:t>
            </w:r>
            <w:r w:rsidRPr="00057FAA">
              <w:t xml:space="preserve">to </w:t>
            </w:r>
            <w:r w:rsidR="00185EB9" w:rsidRPr="00057FAA">
              <w:t>any other atom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 xml:space="preserve">CompareElements </w:t>
            </w:r>
          </w:p>
        </w:tc>
        <w:tc>
          <w:tcPr>
            <w:tcW w:w="5103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>compares by element type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 xml:space="preserve">CompareIsotopes </w:t>
            </w:r>
          </w:p>
        </w:tc>
        <w:tc>
          <w:tcPr>
            <w:tcW w:w="5103" w:type="dxa"/>
          </w:tcPr>
          <w:p w:rsidR="00185EB9" w:rsidRPr="00057FAA" w:rsidRDefault="00185EB9" w:rsidP="00057FAA">
            <w:pPr>
              <w:pStyle w:val="NoSpacing"/>
            </w:pPr>
            <w:r w:rsidRPr="00057FAA">
              <w:t>matches based on the isotope label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="00185EB9" w:rsidRPr="00057FAA">
              <w:t>CompareAny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 xml:space="preserve">matches </w:t>
            </w:r>
            <w:r w:rsidR="00185EB9" w:rsidRPr="00057FAA">
              <w:t>any bond</w:t>
            </w:r>
            <w:r w:rsidRPr="00057FAA">
              <w:t xml:space="preserve"> to</w:t>
            </w:r>
            <w:r w:rsidR="00185EB9" w:rsidRPr="00057FAA">
              <w:t xml:space="preserve"> any other bo</w:t>
            </w:r>
            <w:r w:rsidRPr="00057FAA">
              <w:t>nd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Pr="00057FAA">
              <w:t>CompareOrderExact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bonds are equivalent if and only if they have the same bond type</w:t>
            </w:r>
          </w:p>
        </w:tc>
      </w:tr>
      <w:tr w:rsidR="00185EB9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185EB9" w:rsidRPr="00057FAA" w:rsidRDefault="00057FAA" w:rsidP="00057FAA">
            <w:pPr>
              <w:pStyle w:val="NoSpacing"/>
            </w:pPr>
            <w:r w:rsidRPr="007421DD">
              <w:rPr>
                <w:lang w:val="en-GB"/>
              </w:rPr>
              <w:t>BondCompare.</w:t>
            </w:r>
            <w:r w:rsidR="00185EB9" w:rsidRPr="00057FAA">
              <w:t xml:space="preserve">CompareOrder </w:t>
            </w:r>
          </w:p>
        </w:tc>
        <w:tc>
          <w:tcPr>
            <w:tcW w:w="5103" w:type="dxa"/>
          </w:tcPr>
          <w:p w:rsidR="00185EB9" w:rsidRPr="00057FAA" w:rsidRDefault="00057FAA" w:rsidP="00057FAA">
            <w:pPr>
              <w:pStyle w:val="NoSpacing"/>
            </w:pPr>
            <w:r w:rsidRPr="00057FAA">
              <w:t>Match single and aromatic bonds to other, but requires an exact order match otherwise</w:t>
            </w:r>
          </w:p>
        </w:tc>
      </w:tr>
      <w:tr w:rsidR="00057FAA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057FAA" w:rsidRPr="007421DD" w:rsidRDefault="00057FAA" w:rsidP="00057FAA">
            <w:pPr>
              <w:pStyle w:val="NoSpacing"/>
              <w:rPr>
                <w:lang w:val="en-GB"/>
              </w:rPr>
            </w:pPr>
            <w:r w:rsidRPr="00057FAA">
              <w:rPr>
                <w:lang w:val="en-GB"/>
              </w:rPr>
              <w:t>ringMatchesRingOnly=True</w:t>
            </w:r>
          </w:p>
        </w:tc>
        <w:tc>
          <w:tcPr>
            <w:tcW w:w="5103" w:type="dxa"/>
          </w:tcPr>
          <w:p w:rsidR="00057FAA" w:rsidRPr="00057FAA" w:rsidRDefault="00057FAA" w:rsidP="00057FAA">
            <w:pPr>
              <w:pStyle w:val="NoSpacing"/>
            </w:pPr>
            <w:r>
              <w:t xml:space="preserve">Ring bond will only match ring bonds. (the default setting allows ring to </w:t>
            </w:r>
            <w:r w:rsidR="008B6E8F">
              <w:t>linear carbon chain matching)</w:t>
            </w:r>
          </w:p>
        </w:tc>
      </w:tr>
      <w:tr w:rsidR="008B6E8F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8B6E8F" w:rsidRPr="00057FAA" w:rsidRDefault="008B6E8F" w:rsidP="00057FA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completeRingsOnly=True</w:t>
            </w:r>
          </w:p>
        </w:tc>
        <w:tc>
          <w:tcPr>
            <w:tcW w:w="5103" w:type="dxa"/>
          </w:tcPr>
          <w:p w:rsidR="008B6E8F" w:rsidRDefault="008B6E8F" w:rsidP="008B6E8F">
            <w:pPr>
              <w:pStyle w:val="NoSpacing"/>
            </w:pPr>
            <w:r>
              <w:t>Partial rings are not allowed. (the default setting does allow partial rings)</w:t>
            </w:r>
          </w:p>
        </w:tc>
      </w:tr>
      <w:tr w:rsidR="008B6E8F" w:rsidRPr="00057FAA" w:rsidTr="00057FAA">
        <w:tblPrEx>
          <w:tblLook w:val="04A0" w:firstRow="1" w:lastRow="0" w:firstColumn="1" w:lastColumn="0" w:noHBand="0" w:noVBand="1"/>
        </w:tblPrEx>
        <w:tc>
          <w:tcPr>
            <w:tcW w:w="2972" w:type="dxa"/>
          </w:tcPr>
          <w:p w:rsidR="008B6E8F" w:rsidRDefault="008B6E8F" w:rsidP="00057FA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timeout</w:t>
            </w:r>
          </w:p>
        </w:tc>
        <w:tc>
          <w:tcPr>
            <w:tcW w:w="5103" w:type="dxa"/>
          </w:tcPr>
          <w:p w:rsidR="008B6E8F" w:rsidRDefault="008B6E8F" w:rsidP="008B6E8F">
            <w:pPr>
              <w:pStyle w:val="NoSpacing"/>
            </w:pPr>
            <w:r>
              <w:t>Provides a time limit</w:t>
            </w:r>
            <w:r w:rsidR="00F8728D">
              <w:t xml:space="preserve"> for big searches</w:t>
            </w:r>
          </w:p>
        </w:tc>
      </w:tr>
    </w:tbl>
    <w:p w:rsidR="00F711DB" w:rsidRDefault="00F711DB" w:rsidP="00F711DB">
      <w:pPr>
        <w:pStyle w:val="NoSpacing"/>
        <w:rPr>
          <w:lang w:val="en-GB"/>
        </w:rPr>
      </w:pPr>
    </w:p>
    <w:p w:rsidR="00952A4B" w:rsidRDefault="00952A4B" w:rsidP="00F711DB">
      <w:pPr>
        <w:pStyle w:val="NoSpacing"/>
        <w:rPr>
          <w:lang w:val="en-GB"/>
        </w:rPr>
      </w:pPr>
    </w:p>
    <w:p w:rsidR="00F233E3" w:rsidRPr="009B4A5E" w:rsidRDefault="000B4F45" w:rsidP="009B4A5E">
      <w:pPr>
        <w:pStyle w:val="Heading2"/>
        <w:rPr>
          <w:lang w:val="en-GB"/>
        </w:rPr>
      </w:pPr>
      <w:r w:rsidRPr="000B4F45">
        <w:rPr>
          <w:lang w:val="en-GB"/>
        </w:rPr>
        <w:t>Generating Similarity Maps Using Fingerprints</w:t>
      </w:r>
    </w:p>
    <w:p w:rsidR="00F233E3" w:rsidRDefault="00F233E3" w:rsidP="00F233E3">
      <w:pPr>
        <w:pStyle w:val="NoSpacing"/>
        <w:rPr>
          <w:lang w:val="en-GB"/>
        </w:rPr>
      </w:pPr>
      <w:r>
        <w:rPr>
          <w:lang w:val="en-GB"/>
        </w:rPr>
        <w:t>T</w:t>
      </w:r>
      <w:r w:rsidRPr="00F233E3">
        <w:rPr>
          <w:lang w:val="en-GB"/>
        </w:rPr>
        <w:t>he SimilarityMaps module supports three kind of fingerprints: atom pairs, topological torsions and Morgan fingerprints.</w:t>
      </w:r>
      <w:r>
        <w:rPr>
          <w:lang w:val="en-GB"/>
        </w:rPr>
        <w:t xml:space="preserve"> </w:t>
      </w:r>
    </w:p>
    <w:p w:rsidR="009B4A5E" w:rsidRPr="000B4F45" w:rsidRDefault="009B4A5E" w:rsidP="009B4A5E">
      <w:pPr>
        <w:pStyle w:val="NoSpacing"/>
        <w:rPr>
          <w:lang w:val="en-GB"/>
        </w:rPr>
      </w:pPr>
      <w:r w:rsidRPr="000B4F45">
        <w:rPr>
          <w:lang w:val="en-GB"/>
        </w:rPr>
        <w:lastRenderedPageBreak/>
        <w:t xml:space="preserve">&gt;&gt;&gt; </w:t>
      </w:r>
      <w:r w:rsidRPr="00220DE5">
        <w:rPr>
          <w:color w:val="C0504D" w:themeColor="accent2"/>
          <w:lang w:val="en-GB"/>
        </w:rPr>
        <w:t>from rdkit.Chem.Draw import SimilarityMaps</w:t>
      </w:r>
    </w:p>
    <w:p w:rsidR="009B4A5E" w:rsidRDefault="009B4A5E" w:rsidP="009B4A5E">
      <w:pPr>
        <w:pStyle w:val="NoSpacing"/>
      </w:pPr>
      <w:r>
        <w:t>&gt;&gt;&gt; m1 = Chem.MolFromSmiles("c1ccccc1O")</w:t>
      </w:r>
    </w:p>
    <w:p w:rsidR="009B4A5E" w:rsidRDefault="009B4A5E" w:rsidP="009B4A5E">
      <w:pPr>
        <w:pStyle w:val="NoSpacing"/>
      </w:pPr>
      <w:r>
        <w:t>&gt;&gt;&gt; m2 = Chem.MolFromSmiles("c1ccccc1N")</w:t>
      </w:r>
    </w:p>
    <w:p w:rsidR="00F233E3" w:rsidRDefault="00F233E3" w:rsidP="00F233E3">
      <w:pPr>
        <w:pStyle w:val="NoSpacing"/>
        <w:rPr>
          <w:lang w:val="en-GB"/>
        </w:rPr>
      </w:pPr>
    </w:p>
    <w:p w:rsidR="008F53DB" w:rsidRDefault="004972F9" w:rsidP="000B4F45">
      <w:pPr>
        <w:pStyle w:val="NoSpacing"/>
      </w:pPr>
      <w:r>
        <w:t>The</w:t>
      </w:r>
      <w:r w:rsidRPr="004972F9">
        <w:t xml:space="preserve"> function GetSimilarityMapForFingerprint involves the normalisation of the atomic weights such that the maximum absolute weight is 1</w:t>
      </w:r>
    </w:p>
    <w:p w:rsidR="008F53DB" w:rsidRDefault="008F53DB" w:rsidP="000B4F45">
      <w:pPr>
        <w:pStyle w:val="NoSpacing"/>
        <w:rPr>
          <w:lang w:val="en-GB"/>
        </w:rPr>
      </w:pPr>
      <w:r>
        <w:t xml:space="preserve">&gt;&gt;&gt; </w:t>
      </w:r>
      <w:r w:rsidRPr="008F53DB">
        <w:rPr>
          <w:lang w:val="en-GB"/>
        </w:rPr>
        <w:t>fig, maxweight = SimilarityMaps.</w:t>
      </w:r>
      <w:r w:rsidRPr="00F233E3">
        <w:rPr>
          <w:lang w:val="en-GB"/>
        </w:rPr>
        <w:t>GetSimilarityMapForFingerprint</w:t>
      </w:r>
      <w:r>
        <w:rPr>
          <w:lang w:val="en-GB"/>
        </w:rPr>
        <w:t>(m1</w:t>
      </w:r>
      <w:r w:rsidRPr="008F53DB">
        <w:rPr>
          <w:lang w:val="en-GB"/>
        </w:rPr>
        <w:t xml:space="preserve">, </w:t>
      </w:r>
      <w:r>
        <w:rPr>
          <w:lang w:val="en-GB"/>
        </w:rPr>
        <w:t>m2</w:t>
      </w:r>
      <w:r w:rsidRPr="008F53DB">
        <w:rPr>
          <w:lang w:val="en-GB"/>
        </w:rPr>
        <w:t>, SimilarityMaps.</w:t>
      </w:r>
      <w:r w:rsidRPr="00F233E3">
        <w:rPr>
          <w:highlight w:val="yellow"/>
          <w:lang w:val="en-GB"/>
        </w:rPr>
        <w:t>GetMorganFingerprint</w:t>
      </w:r>
      <w:r w:rsidRPr="008F53DB">
        <w:rPr>
          <w:lang w:val="en-GB"/>
        </w:rPr>
        <w:t>)</w:t>
      </w:r>
      <w:r w:rsidR="009B4A5E">
        <w:rPr>
          <w:lang w:val="en-GB"/>
        </w:rPr>
        <w:tab/>
        <w:t xml:space="preserve"># </w:t>
      </w:r>
      <w:r w:rsidR="00520EB9">
        <w:rPr>
          <w:lang w:val="en-GB"/>
        </w:rPr>
        <w:t xml:space="preserve">or </w:t>
      </w:r>
      <w:r w:rsidR="009B4A5E">
        <w:rPr>
          <w:lang w:val="en-GB"/>
        </w:rPr>
        <w:t xml:space="preserve">GetAPFingerprint or </w:t>
      </w:r>
      <w:r w:rsidR="009B4A5E" w:rsidRPr="00F233E3">
        <w:rPr>
          <w:lang w:val="en-GB"/>
        </w:rPr>
        <w:t>GetTTFingerprint</w:t>
      </w:r>
    </w:p>
    <w:p w:rsidR="00520EB9" w:rsidRDefault="008F53DB" w:rsidP="00520EB9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fig.savefig(</w:t>
      </w:r>
      <w:r>
        <w:t>'/path/to/</w:t>
      </w:r>
      <w:r w:rsidRPr="008F53DB">
        <w:rPr>
          <w:lang w:val="en-GB"/>
        </w:rPr>
        <w:t>mol_similaritymap.png',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bbox_inches='tight')</w:t>
      </w:r>
      <w:r w:rsidR="00ED04C2">
        <w:rPr>
          <w:lang w:val="en-GB"/>
        </w:rPr>
        <w:tab/>
        <w:t># fig. 19</w:t>
      </w:r>
    </w:p>
    <w:p w:rsidR="00520EB9" w:rsidRDefault="00520EB9" w:rsidP="00520EB9">
      <w:pPr>
        <w:pStyle w:val="NoSpacing"/>
        <w:rPr>
          <w:lang w:val="en-GB"/>
        </w:rPr>
      </w:pPr>
      <w:r>
        <w:rPr>
          <w:lang w:val="en-GB"/>
        </w:rPr>
        <w:t>&gt;&gt;&gt; maxweight</w:t>
      </w:r>
    </w:p>
    <w:p w:rsidR="00520EB9" w:rsidRDefault="00520EB9" w:rsidP="00520EB9">
      <w:pPr>
        <w:pStyle w:val="NoSpacing"/>
        <w:rPr>
          <w:lang w:val="en-GB"/>
        </w:rPr>
      </w:pPr>
      <w:r w:rsidRPr="008F53DB">
        <w:rPr>
          <w:lang w:val="en-GB"/>
        </w:rPr>
        <w:t>0.4121212121212121</w:t>
      </w:r>
    </w:p>
    <w:p w:rsidR="00520EB9" w:rsidRDefault="008F53DB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A58B140" wp14:editId="2AADFBDB">
            <wp:extent cx="1510194" cy="15077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3341" cy="15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C2" w:rsidRDefault="00520EB9" w:rsidP="00520E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: </w:t>
      </w:r>
      <w:r w:rsidRPr="004972F9">
        <w:t xml:space="preserve">GetSimilarityMapForFingerprint </w:t>
      </w:r>
      <w:r>
        <w:t>with</w:t>
      </w:r>
      <w:r w:rsidRPr="004972F9">
        <w:t xml:space="preserve"> normalisation</w:t>
      </w:r>
    </w:p>
    <w:p w:rsidR="004972F9" w:rsidRDefault="004972F9" w:rsidP="000B4F45">
      <w:pPr>
        <w:pStyle w:val="NoSpacing"/>
        <w:rPr>
          <w:lang w:val="en-GB"/>
        </w:rPr>
      </w:pPr>
    </w:p>
    <w:p w:rsidR="004972F9" w:rsidRDefault="004972F9" w:rsidP="000B4F45">
      <w:pPr>
        <w:pStyle w:val="NoSpacing"/>
        <w:rPr>
          <w:lang w:val="en-GB"/>
        </w:rPr>
      </w:pPr>
      <w:r>
        <w:rPr>
          <w:lang w:val="en-GB"/>
        </w:rPr>
        <w:t>You can also create a similarity map without normalisation step: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weights = SimilarityMaps.GetAtomicWeightsForFingerprint(m1, m2, SimilarityMaps.</w:t>
      </w:r>
      <w:r w:rsidRPr="00F233E3">
        <w:rPr>
          <w:highlight w:val="yellow"/>
          <w:lang w:val="en-GB"/>
        </w:rPr>
        <w:t>GetMorganFingerprint</w:t>
      </w:r>
      <w:r w:rsidRPr="008F53DB">
        <w:rPr>
          <w:lang w:val="en-GB"/>
        </w:rPr>
        <w:t>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 = SimilarityMap</w:t>
      </w:r>
      <w:r w:rsidR="004972F9">
        <w:rPr>
          <w:lang w:val="en-GB"/>
        </w:rPr>
        <w:t>s.GetSimilarityMapFromWeights(m2</w:t>
      </w:r>
      <w:r w:rsidRPr="008F53DB">
        <w:rPr>
          <w:lang w:val="en-GB"/>
        </w:rPr>
        <w:t>, weights, size=(150, 150))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fig.savefig(</w:t>
      </w:r>
      <w:r>
        <w:t>'/path/to/</w:t>
      </w:r>
      <w:r w:rsidRPr="008F53DB">
        <w:rPr>
          <w:lang w:val="en-GB"/>
        </w:rPr>
        <w:t>mol_similaritymap.png',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</w:t>
      </w:r>
      <w:r w:rsidR="00520EB9">
        <w:rPr>
          <w:lang w:val="en-GB"/>
        </w:rPr>
        <w:t>_inches='tight')</w:t>
      </w:r>
      <w:r w:rsidR="00520EB9">
        <w:rPr>
          <w:lang w:val="en-GB"/>
        </w:rPr>
        <w:tab/>
        <w:t># fig. 20</w:t>
      </w:r>
    </w:p>
    <w:p w:rsidR="0078227C" w:rsidRPr="008F53DB" w:rsidRDefault="0078227C" w:rsidP="008F53DB">
      <w:pPr>
        <w:pStyle w:val="NoSpacing"/>
        <w:rPr>
          <w:lang w:val="en-GB"/>
        </w:rPr>
      </w:pPr>
    </w:p>
    <w:p w:rsidR="00520EB9" w:rsidRDefault="004972F9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758D643" wp14:editId="572DC899">
            <wp:extent cx="1568276" cy="1556425"/>
            <wp:effectExtent l="0" t="0" r="0" b="571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2471" cy="15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DB" w:rsidRPr="00520EB9" w:rsidRDefault="00520EB9" w:rsidP="00520E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: </w:t>
      </w:r>
      <w:r w:rsidRPr="004972F9">
        <w:t xml:space="preserve">GetSimilarityMapForFingerprint </w:t>
      </w:r>
      <w:r>
        <w:t>without</w:t>
      </w:r>
      <w:r w:rsidRPr="004972F9">
        <w:t xml:space="preserve"> normalisation</w:t>
      </w:r>
    </w:p>
    <w:p w:rsidR="004972F9" w:rsidRDefault="004972F9" w:rsidP="008F53DB">
      <w:pPr>
        <w:pStyle w:val="NoSpacing"/>
        <w:rPr>
          <w:lang w:val="en-GB"/>
        </w:rPr>
      </w:pPr>
      <w:r w:rsidRPr="004972F9">
        <w:rPr>
          <w:lang w:val="en-GB"/>
        </w:rPr>
        <w:t>You can</w:t>
      </w:r>
      <w:r>
        <w:rPr>
          <w:lang w:val="en-GB"/>
        </w:rPr>
        <w:t xml:space="preserve"> also</w:t>
      </w:r>
      <w:r w:rsidRPr="004972F9">
        <w:rPr>
          <w:lang w:val="en-GB"/>
        </w:rPr>
        <w:t xml:space="preserve"> visualize the degree of partial charge by using atomic charge</w:t>
      </w:r>
      <w:r>
        <w:rPr>
          <w:lang w:val="en-GB"/>
        </w:rPr>
        <w:t>: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AllChem.ComputeGasteigerCharges(m1)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charges = [float(atom.GetProp('_GasteigerCharge')) for atom in m</w:t>
      </w:r>
      <w:r w:rsidR="004972F9">
        <w:rPr>
          <w:lang w:val="en-GB"/>
        </w:rPr>
        <w:t>1</w:t>
      </w:r>
      <w:r w:rsidRPr="008F53DB">
        <w:rPr>
          <w:lang w:val="en-GB"/>
        </w:rPr>
        <w:t>.GetAtoms()]</w:t>
      </w:r>
    </w:p>
    <w:p w:rsidR="008F53DB" w:rsidRP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8F53DB">
        <w:rPr>
          <w:lang w:val="en-GB"/>
        </w:rPr>
        <w:t>fig = SimilarityMaps.GetSimilarityMapFromWeights(m</w:t>
      </w:r>
      <w:r w:rsidR="004972F9">
        <w:rPr>
          <w:lang w:val="en-GB"/>
        </w:rPr>
        <w:t>2</w:t>
      </w:r>
      <w:r w:rsidRPr="008F53DB">
        <w:rPr>
          <w:lang w:val="en-GB"/>
        </w:rPr>
        <w:t>,charges, size=(150, 150),scale=10)</w:t>
      </w:r>
    </w:p>
    <w:p w:rsidR="008F53DB" w:rsidRDefault="008F53DB" w:rsidP="008F53DB">
      <w:pPr>
        <w:pStyle w:val="NoSpacing"/>
        <w:rPr>
          <w:lang w:val="en-GB"/>
        </w:rPr>
      </w:pPr>
      <w:r>
        <w:rPr>
          <w:lang w:val="en-GB"/>
        </w:rPr>
        <w:t>&gt;&gt;&gt;</w:t>
      </w:r>
      <w:r w:rsidRPr="008F53DB">
        <w:rPr>
          <w:lang w:val="en-GB"/>
        </w:rPr>
        <w:t xml:space="preserve"> fig</w:t>
      </w:r>
      <w:r>
        <w:rPr>
          <w:lang w:val="en-GB"/>
        </w:rPr>
        <w:t>.savefig('/path/to/</w:t>
      </w:r>
      <w:r w:rsidRPr="008F53DB">
        <w:rPr>
          <w:lang w:val="en-GB"/>
        </w:rPr>
        <w:t>molcharge_similaritymap.png',</w:t>
      </w:r>
      <w:r>
        <w:rPr>
          <w:lang w:val="en-GB"/>
        </w:rPr>
        <w:t xml:space="preserve"> </w:t>
      </w:r>
      <w:r w:rsidRPr="008F53DB">
        <w:rPr>
          <w:lang w:val="en-GB"/>
        </w:rPr>
        <w:t>bbox_inches='tight')</w:t>
      </w:r>
      <w:r w:rsidR="00520EB9">
        <w:rPr>
          <w:lang w:val="en-GB"/>
        </w:rPr>
        <w:tab/>
        <w:t># fig. 21</w:t>
      </w:r>
    </w:p>
    <w:p w:rsidR="0078227C" w:rsidRPr="008F53DB" w:rsidRDefault="0078227C" w:rsidP="008F53DB">
      <w:pPr>
        <w:pStyle w:val="NoSpacing"/>
        <w:rPr>
          <w:lang w:val="en-GB"/>
        </w:rPr>
      </w:pPr>
    </w:p>
    <w:p w:rsidR="00520EB9" w:rsidRDefault="004972F9" w:rsidP="00520EB9">
      <w:pPr>
        <w:pStyle w:val="NoSpacing"/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3596FD73" wp14:editId="38BA0546">
            <wp:extent cx="1449421" cy="1427461"/>
            <wp:effectExtent l="0" t="0" r="0" b="190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1496" cy="14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DB" w:rsidRPr="008F53DB" w:rsidRDefault="00520EB9" w:rsidP="00520EB9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</w:t>
      </w:r>
      <w:r w:rsidRPr="004972F9">
        <w:rPr>
          <w:lang w:val="en-GB"/>
        </w:rPr>
        <w:t>degree of partial charge</w:t>
      </w:r>
      <w:r>
        <w:t>:</w:t>
      </w:r>
    </w:p>
    <w:p w:rsidR="00952A4B" w:rsidRDefault="00952A4B" w:rsidP="00F711DB">
      <w:pPr>
        <w:pStyle w:val="NoSpacing"/>
        <w:rPr>
          <w:lang w:val="en-GB"/>
        </w:rPr>
      </w:pPr>
    </w:p>
    <w:p w:rsidR="00266EAE" w:rsidRDefault="00266EAE" w:rsidP="00A52E8D">
      <w:pPr>
        <w:pStyle w:val="Heading2"/>
        <w:rPr>
          <w:lang w:val="en-GB"/>
        </w:rPr>
      </w:pPr>
      <w:r>
        <w:rPr>
          <w:lang w:val="en-GB"/>
        </w:rPr>
        <w:t>Chemical features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Identify chemical features in molecules </w:t>
      </w:r>
      <w:r w:rsidRPr="006A445B">
        <w:rPr>
          <w:lang w:val="en-GB"/>
        </w:rPr>
        <w:t>using a SMARTS-based feature definition language</w:t>
      </w:r>
      <w:r>
        <w:rPr>
          <w:lang w:val="en-GB"/>
        </w:rPr>
        <w:t>.</w:t>
      </w:r>
    </w:p>
    <w:p w:rsidR="006A445B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import os</w:t>
      </w:r>
    </w:p>
    <w:p w:rsidR="00266EAE" w:rsidRPr="00220DE5" w:rsidRDefault="00266EAE" w:rsidP="00F711DB">
      <w:pPr>
        <w:pStyle w:val="NoSpacing"/>
        <w:rPr>
          <w:color w:val="C0504D" w:themeColor="accent2"/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from rdkit.Chem import ChemicalFeatures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fdefName = os.path.join(RDConfig.RDDataDir,'BaseFeatures.fdef')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factory = ChemicalFeatures.BuildFeatureFactory(fdefName)</w:t>
      </w:r>
    </w:p>
    <w:p w:rsidR="00266EAE" w:rsidRP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m = Chem.MolFromSmiles('OCc1ccccc1CN')</w:t>
      </w:r>
    </w:p>
    <w:p w:rsidR="00266EAE" w:rsidRDefault="00266EAE" w:rsidP="00266EAE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feats = factory.GetFeaturesForMol(m)</w:t>
      </w:r>
    </w:p>
    <w:p w:rsidR="000B4F45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len(feats)</w:t>
      </w:r>
    </w:p>
    <w:p w:rsidR="00266EAE" w:rsidRDefault="006A445B" w:rsidP="00F711DB">
      <w:pPr>
        <w:pStyle w:val="NoSpacing"/>
        <w:rPr>
          <w:lang w:val="en-GB"/>
        </w:rPr>
      </w:pPr>
      <w:r>
        <w:rPr>
          <w:lang w:val="en-GB"/>
        </w:rPr>
        <w:t>8</w:t>
      </w:r>
    </w:p>
    <w:p w:rsidR="006A445B" w:rsidRDefault="006A445B" w:rsidP="00F711DB">
      <w:pPr>
        <w:pStyle w:val="NoSpacing"/>
        <w:rPr>
          <w:lang w:val="en-GB"/>
        </w:rPr>
      </w:pPr>
    </w:p>
    <w:p w:rsidR="006A445B" w:rsidRDefault="00A52E8D" w:rsidP="00F711DB">
      <w:pPr>
        <w:pStyle w:val="NoSpacing"/>
        <w:rPr>
          <w:lang w:val="en-GB"/>
        </w:rPr>
      </w:pPr>
      <w:r>
        <w:rPr>
          <w:lang w:val="en-GB"/>
        </w:rPr>
        <w:t>Individual feature information</w:t>
      </w:r>
    </w:p>
    <w:p w:rsidR="006A445B" w:rsidRPr="006A445B" w:rsidRDefault="006A445B" w:rsidP="006A445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6A445B">
        <w:rPr>
          <w:lang w:val="en-GB"/>
        </w:rPr>
        <w:t>feats[0].GetFamily()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'Donor'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&gt;&gt;&gt; feats[0].GetType()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'SingleAtomDonor'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&gt;&gt;&gt; feats[0].GetAtomIds()</w:t>
      </w:r>
    </w:p>
    <w:p w:rsidR="006A445B" w:rsidRPr="006A445B" w:rsidRDefault="006A445B" w:rsidP="006A445B">
      <w:pPr>
        <w:pStyle w:val="NoSpacing"/>
        <w:rPr>
          <w:lang w:val="en-GB"/>
        </w:rPr>
      </w:pPr>
      <w:r w:rsidRPr="006A445B">
        <w:rPr>
          <w:lang w:val="en-GB"/>
        </w:rPr>
        <w:t>(0,)</w:t>
      </w:r>
    </w:p>
    <w:p w:rsidR="006A445B" w:rsidRDefault="006A445B" w:rsidP="00F711DB">
      <w:pPr>
        <w:pStyle w:val="NoSpacing"/>
        <w:rPr>
          <w:lang w:val="en-GB"/>
        </w:rPr>
      </w:pPr>
    </w:p>
    <w:p w:rsidR="006A445B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If the molecules has coordinates 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from </w:t>
      </w:r>
      <w:r w:rsidRPr="006A445B">
        <w:rPr>
          <w:lang w:val="en-GB"/>
        </w:rPr>
        <w:t>rdkit.Chem import AllChem</w:t>
      </w:r>
    </w:p>
    <w:p w:rsidR="00266EAE" w:rsidRDefault="00266EAE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266EAE">
        <w:rPr>
          <w:lang w:val="en-GB"/>
        </w:rPr>
        <w:t>AllChem.Compute2DCoords(m)</w:t>
      </w:r>
    </w:p>
    <w:p w:rsidR="006A445B" w:rsidRDefault="006A445B" w:rsidP="00F711DB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6A445B">
        <w:rPr>
          <w:lang w:val="en-GB"/>
        </w:rPr>
        <w:t>list(feats[0].GetPos())</w:t>
      </w:r>
    </w:p>
    <w:p w:rsidR="006A445B" w:rsidRDefault="006A445B" w:rsidP="00F711DB">
      <w:pPr>
        <w:pStyle w:val="NoSpacing"/>
        <w:rPr>
          <w:lang w:val="en-GB"/>
        </w:rPr>
      </w:pPr>
      <w:r w:rsidRPr="006A445B">
        <w:rPr>
          <w:lang w:val="en-GB"/>
        </w:rPr>
        <w:t>[2.0705367611607857, -2.3356749604090465, 0.0]</w:t>
      </w:r>
    </w:p>
    <w:p w:rsidR="00BD3940" w:rsidRDefault="00BD3940" w:rsidP="00F711DB">
      <w:pPr>
        <w:pStyle w:val="NoSpacing"/>
        <w:rPr>
          <w:lang w:val="en-GB"/>
        </w:rPr>
      </w:pPr>
    </w:p>
    <w:p w:rsidR="00BD3940" w:rsidRDefault="00BD3940" w:rsidP="00A52E8D">
      <w:pPr>
        <w:pStyle w:val="Heading2"/>
        <w:rPr>
          <w:lang w:val="en-GB"/>
        </w:rPr>
      </w:pPr>
      <w:r>
        <w:rPr>
          <w:lang w:val="en-GB"/>
        </w:rPr>
        <w:t>Molecular Fragments</w:t>
      </w:r>
    </w:p>
    <w:p w:rsidR="0098465D" w:rsidRDefault="00DB0130" w:rsidP="0098465D">
      <w:pPr>
        <w:pStyle w:val="NoSpacing"/>
        <w:rPr>
          <w:lang w:val="en-GB"/>
        </w:rPr>
      </w:pPr>
      <w:r>
        <w:rPr>
          <w:lang w:val="en-GB"/>
        </w:rPr>
        <w:t xml:space="preserve">Fragmenting molecules and working with those fragments. </w:t>
      </w:r>
      <w:r w:rsidRPr="00DB0130">
        <w:rPr>
          <w:lang w:val="en-GB"/>
        </w:rPr>
        <w:t>Fragments are defined to be made up of a set of connected atoms that may have associated functional groups.</w:t>
      </w:r>
      <w:r w:rsidR="0098465D" w:rsidRPr="0098465D">
        <w:rPr>
          <w:lang w:val="en-GB"/>
        </w:rPr>
        <w:t xml:space="preserve"> </w:t>
      </w:r>
    </w:p>
    <w:p w:rsidR="00DB0130" w:rsidRPr="00DB0130" w:rsidRDefault="0098465D" w:rsidP="00DB0130">
      <w:pPr>
        <w:pStyle w:val="NoSpacing"/>
        <w:rPr>
          <w:lang w:val="en-GB"/>
        </w:rPr>
      </w:pPr>
      <w:r>
        <w:rPr>
          <w:lang w:val="en-GB"/>
        </w:rPr>
        <w:t>Store t</w:t>
      </w:r>
      <w:r w:rsidRPr="00DB0130">
        <w:rPr>
          <w:lang w:val="en-GB"/>
        </w:rPr>
        <w:t xml:space="preserve">he fragments </w:t>
      </w:r>
      <w:r>
        <w:rPr>
          <w:lang w:val="en-GB"/>
        </w:rPr>
        <w:t>as</w:t>
      </w:r>
      <w:r w:rsidRPr="00DB0130">
        <w:rPr>
          <w:lang w:val="en-GB"/>
        </w:rPr>
        <w:t xml:space="preserve"> entries in a FragCatalog</w:t>
      </w:r>
      <w:r>
        <w:rPr>
          <w:lang w:val="en-GB"/>
        </w:rPr>
        <w:t>:</w:t>
      </w:r>
    </w:p>
    <w:p w:rsidR="00DB0130" w:rsidRPr="00220DE5" w:rsidRDefault="00DB0130" w:rsidP="00F711DB">
      <w:pPr>
        <w:pStyle w:val="NoSpacing"/>
        <w:rPr>
          <w:color w:val="C0504D" w:themeColor="accent2"/>
          <w:lang w:val="en-GB"/>
        </w:rPr>
      </w:pPr>
      <w:r>
        <w:rPr>
          <w:lang w:val="en-GB"/>
        </w:rPr>
        <w:t xml:space="preserve">&gt;&gt;&gt; </w:t>
      </w:r>
      <w:r w:rsidRPr="00220DE5">
        <w:rPr>
          <w:color w:val="C0504D" w:themeColor="accent2"/>
          <w:lang w:val="en-GB"/>
        </w:rPr>
        <w:t>from rdkit.Chem import FragmentCatalog</w:t>
      </w:r>
    </w:p>
    <w:p w:rsidR="00DB0130" w:rsidRP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fName=os.path.join(RDConfig.RDDataDir,'FunctionalGroups.txt')</w:t>
      </w:r>
    </w:p>
    <w:p w:rsidR="00DB0130" w:rsidRP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fparams = FragmentCatalog.FragCatParams(1,6,fName)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fparams.GetNumFuncGroups()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39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fcat=FragmentCatalog.FragCatalog(fparams)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</w:t>
      </w:r>
      <w:r w:rsidRPr="00DB0130">
        <w:rPr>
          <w:lang w:val="en-GB"/>
        </w:rPr>
        <w:t xml:space="preserve"> fcgen=FragmentCatalog.FragCatGenerator()</w:t>
      </w:r>
    </w:p>
    <w:p w:rsidR="00DB0130" w:rsidRDefault="00DB0130" w:rsidP="00DB0130">
      <w:pPr>
        <w:pStyle w:val="NoSpacing"/>
        <w:rPr>
          <w:lang w:val="en-GB"/>
        </w:rPr>
      </w:pPr>
    </w:p>
    <w:p w:rsidR="00DB0130" w:rsidRDefault="0098465D" w:rsidP="00DB0130">
      <w:pPr>
        <w:pStyle w:val="NoSpacing"/>
        <w:rPr>
          <w:lang w:val="en-GB"/>
        </w:rPr>
      </w:pPr>
      <w:r>
        <w:rPr>
          <w:lang w:val="en-GB"/>
        </w:rPr>
        <w:t>Find the fragments for a given molecule: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m = Chem.MolFromSmiles('OCC=CC(=O)O')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fcgen.AddFragsFromMol(m,fcat)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3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fcat.GetEntryDescription(0)</w:t>
      </w:r>
    </w:p>
    <w:p w:rsidR="00DB0130" w:rsidRPr="00DB0130" w:rsidRDefault="00DB0130" w:rsidP="00DB0130">
      <w:pPr>
        <w:pStyle w:val="NoSpacing"/>
        <w:rPr>
          <w:lang w:val="en-GB"/>
        </w:rPr>
      </w:pPr>
      <w:r w:rsidRPr="00DB0130">
        <w:rPr>
          <w:lang w:val="en-GB"/>
        </w:rPr>
        <w:t>C&lt;-O&gt;C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B0130">
        <w:rPr>
          <w:lang w:val="en-GB"/>
        </w:rPr>
        <w:t>fcat.GetE</w:t>
      </w:r>
      <w:r>
        <w:rPr>
          <w:lang w:val="en-GB"/>
        </w:rPr>
        <w:t>ntryDescription(1)</w:t>
      </w:r>
    </w:p>
    <w:p w:rsidR="00DB0130" w:rsidRPr="00DB0130" w:rsidRDefault="00DB0130" w:rsidP="00DB0130">
      <w:pPr>
        <w:pStyle w:val="NoSpacing"/>
        <w:rPr>
          <w:lang w:val="en-GB"/>
        </w:rPr>
      </w:pPr>
      <w:r w:rsidRPr="00DB0130">
        <w:rPr>
          <w:lang w:val="en-GB"/>
        </w:rPr>
        <w:t>C=C&lt;-C(=O)O&gt;</w:t>
      </w:r>
    </w:p>
    <w:p w:rsidR="00DB0130" w:rsidRDefault="00DB0130" w:rsidP="00DB0130">
      <w:pPr>
        <w:pStyle w:val="NoSpacing"/>
        <w:rPr>
          <w:lang w:val="en-GB"/>
        </w:rPr>
      </w:pPr>
      <w:r>
        <w:rPr>
          <w:lang w:val="en-GB"/>
        </w:rPr>
        <w:t>&gt;&gt;&gt; fcat.GetEntryDescription(2)</w:t>
      </w:r>
    </w:p>
    <w:p w:rsidR="00DB0130" w:rsidRDefault="00DB0130" w:rsidP="00F711DB">
      <w:pPr>
        <w:pStyle w:val="NoSpacing"/>
        <w:rPr>
          <w:lang w:val="en-GB"/>
        </w:rPr>
      </w:pPr>
      <w:r w:rsidRPr="00DB0130">
        <w:rPr>
          <w:lang w:val="en-GB"/>
        </w:rPr>
        <w:t>C&lt;-C(=O)O&gt;=CC&lt;-O&gt;</w:t>
      </w:r>
    </w:p>
    <w:p w:rsidR="000C6E9E" w:rsidRDefault="000C6E9E" w:rsidP="000C6E9E">
      <w:pPr>
        <w:pStyle w:val="NoSpacing"/>
      </w:pPr>
      <w:r>
        <w:t>&gt;&gt;&gt; list(fcat.GetEntryDownIds(0))</w:t>
      </w:r>
    </w:p>
    <w:p w:rsidR="000C6E9E" w:rsidRDefault="000C6E9E" w:rsidP="000C6E9E">
      <w:pPr>
        <w:pStyle w:val="NoSpacing"/>
      </w:pPr>
      <w:r>
        <w:t>[2]</w:t>
      </w:r>
    </w:p>
    <w:p w:rsidR="0098465D" w:rsidRDefault="0098465D" w:rsidP="00F711DB">
      <w:pPr>
        <w:pStyle w:val="NoSpacing"/>
        <w:rPr>
          <w:lang w:val="en-GB"/>
        </w:rPr>
      </w:pPr>
    </w:p>
    <w:p w:rsidR="0098465D" w:rsidRDefault="0098465D" w:rsidP="0098465D">
      <w:pPr>
        <w:pStyle w:val="NoSpacing"/>
        <w:rPr>
          <w:lang w:val="en-GB"/>
        </w:rPr>
      </w:pPr>
      <w:r>
        <w:rPr>
          <w:lang w:val="en-GB"/>
        </w:rPr>
        <w:t xml:space="preserve">The pieces between &lt; and &gt; describe </w:t>
      </w:r>
      <w:r w:rsidR="00DB0130" w:rsidRPr="00DB0130">
        <w:rPr>
          <w:lang w:val="en-GB"/>
        </w:rPr>
        <w:t xml:space="preserve">functional groups attached to the fragment. For example, in the above example, the catalog entry 0 corresponds to an ethyl fragment with an alcohol attached to one of the carbons and entry 1 is an ethylene with a carboxylic acid on one carbon. </w:t>
      </w:r>
    </w:p>
    <w:p w:rsidR="0098465D" w:rsidRDefault="0098465D" w:rsidP="0098465D">
      <w:pPr>
        <w:pStyle w:val="NoSpacing"/>
        <w:rPr>
          <w:lang w:val="en-GB"/>
        </w:rPr>
      </w:pPr>
    </w:p>
    <w:p w:rsidR="00BD3940" w:rsidRDefault="00DB0130" w:rsidP="0098465D">
      <w:pPr>
        <w:pStyle w:val="NoSpacing"/>
        <w:rPr>
          <w:lang w:val="en-GB"/>
        </w:rPr>
      </w:pPr>
      <w:r w:rsidRPr="00DB0130">
        <w:rPr>
          <w:lang w:val="en-GB"/>
        </w:rPr>
        <w:t>Detailed information about the f</w:t>
      </w:r>
      <w:r w:rsidR="0098465D">
        <w:rPr>
          <w:lang w:val="en-GB"/>
        </w:rPr>
        <w:t>unctional groups can be obtained</w:t>
      </w:r>
      <w:r w:rsidRPr="00DB0130">
        <w:rPr>
          <w:lang w:val="en-GB"/>
        </w:rPr>
        <w:t>:</w:t>
      </w:r>
    </w:p>
    <w:p w:rsidR="0098465D" w:rsidRDefault="0098465D" w:rsidP="0098465D">
      <w:pPr>
        <w:pStyle w:val="NoSpacing"/>
      </w:pPr>
      <w:r>
        <w:rPr>
          <w:lang w:val="en-GB"/>
        </w:rPr>
        <w:t xml:space="preserve">&gt;&gt;&gt; </w:t>
      </w:r>
      <w:r w:rsidRPr="0098465D">
        <w:t>lis</w:t>
      </w:r>
      <w:r>
        <w:t>t(fcat.GetEntryFuncGroupIds(</w:t>
      </w:r>
      <w:r w:rsidRPr="0098465D">
        <w:rPr>
          <w:highlight w:val="yellow"/>
        </w:rPr>
        <w:t>2</w:t>
      </w:r>
      <w:r>
        <w:t>))</w:t>
      </w:r>
      <w:r w:rsidR="00520EB9">
        <w:tab/>
      </w:r>
      <w:r w:rsidR="00520EB9">
        <w:tab/>
        <w:t xml:space="preserve"># </w:t>
      </w:r>
      <w:r w:rsidR="00520EB9" w:rsidRPr="00520EB9">
        <w:rPr>
          <w:highlight w:val="yellow"/>
        </w:rPr>
        <w:t>can</w:t>
      </w:r>
      <w:r w:rsidR="00520EB9">
        <w:t xml:space="preserve"> be 0, 1 or 2</w:t>
      </w:r>
    </w:p>
    <w:p w:rsidR="0098465D" w:rsidRDefault="0098465D" w:rsidP="0098465D">
      <w:pPr>
        <w:pStyle w:val="NoSpacing"/>
      </w:pPr>
      <w:r>
        <w:t>[34, 1]</w:t>
      </w:r>
    </w:p>
    <w:p w:rsidR="0098465D" w:rsidRPr="0098465D" w:rsidRDefault="0098465D" w:rsidP="0098465D">
      <w:pPr>
        <w:pStyle w:val="NoSpacing"/>
      </w:pPr>
      <w:r>
        <w:t xml:space="preserve">&gt;&gt;&gt; </w:t>
      </w:r>
      <w:r w:rsidRPr="0098465D">
        <w:t>fparams.GetFuncGroup(1)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Chem.MolTo</w:t>
      </w:r>
      <w:r>
        <w:t>Smarts(fparams.GetFuncGroup(1))</w:t>
      </w:r>
    </w:p>
    <w:p w:rsidR="0098465D" w:rsidRDefault="0098465D" w:rsidP="0098465D">
      <w:pPr>
        <w:pStyle w:val="NoSpacing"/>
      </w:pPr>
      <w:r w:rsidRPr="0098465D">
        <w:lastRenderedPageBreak/>
        <w:t>*-C(=O)-,:[O&amp;D1]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Chem.MolToSmarts(fparams.Get</w:t>
      </w:r>
      <w:r>
        <w:t>FuncGroup(34))</w:t>
      </w:r>
    </w:p>
    <w:p w:rsidR="0098465D" w:rsidRPr="0098465D" w:rsidRDefault="0098465D" w:rsidP="0098465D">
      <w:pPr>
        <w:pStyle w:val="NoSpacing"/>
      </w:pPr>
      <w:r w:rsidRPr="0098465D">
        <w:t>*-[O&amp;D1]</w:t>
      </w:r>
    </w:p>
    <w:p w:rsidR="0098465D" w:rsidRPr="0098465D" w:rsidRDefault="0098465D" w:rsidP="0098465D">
      <w:pPr>
        <w:pStyle w:val="NoSpacing"/>
      </w:pPr>
      <w:r>
        <w:t xml:space="preserve">&gt;&gt;&gt; </w:t>
      </w:r>
      <w:r w:rsidRPr="0098465D">
        <w:t>fparams.G</w:t>
      </w:r>
      <w:r>
        <w:t>etFuncGroup(1).GetProp('_Name')</w:t>
      </w:r>
    </w:p>
    <w:p w:rsidR="0098465D" w:rsidRDefault="0098465D" w:rsidP="0098465D">
      <w:pPr>
        <w:pStyle w:val="NoSpacing"/>
      </w:pPr>
      <w:r>
        <w:t>-C(=O)O</w:t>
      </w:r>
    </w:p>
    <w:p w:rsidR="0098465D" w:rsidRDefault="0098465D" w:rsidP="0098465D">
      <w:pPr>
        <w:pStyle w:val="NoSpacing"/>
      </w:pPr>
      <w:r>
        <w:t xml:space="preserve">&gt;&gt;&gt; </w:t>
      </w:r>
      <w:r w:rsidRPr="0098465D">
        <w:t>fparams.Ge</w:t>
      </w:r>
      <w:r>
        <w:t>tFuncGroup(34).GetProp('_Name')</w:t>
      </w:r>
    </w:p>
    <w:p w:rsidR="0098465D" w:rsidRDefault="0098465D" w:rsidP="0098465D">
      <w:pPr>
        <w:pStyle w:val="NoSpacing"/>
      </w:pPr>
      <w:r>
        <w:t>-O</w:t>
      </w:r>
    </w:p>
    <w:p w:rsidR="0098465D" w:rsidRDefault="0098465D" w:rsidP="0098465D">
      <w:pPr>
        <w:pStyle w:val="NoSpacing"/>
      </w:pPr>
    </w:p>
    <w:p w:rsidR="0098465D" w:rsidRDefault="000C6E9E" w:rsidP="0098465D">
      <w:pPr>
        <w:pStyle w:val="NoSpacing"/>
        <w:rPr>
          <w:lang w:val="en-GB"/>
        </w:rPr>
      </w:pPr>
      <w:r w:rsidRPr="000C6E9E">
        <w:rPr>
          <w:lang w:val="en-GB"/>
        </w:rPr>
        <w:t>The fragments from multiple mole</w:t>
      </w:r>
      <w:r>
        <w:rPr>
          <w:lang w:val="en-GB"/>
        </w:rPr>
        <w:t>cules can be added to a catalog</w:t>
      </w:r>
    </w:p>
    <w:p w:rsidR="00E24F54" w:rsidRDefault="00E24F54" w:rsidP="000C6E9E">
      <w:pPr>
        <w:pStyle w:val="NoSpacing"/>
      </w:pPr>
      <w:r>
        <w:t xml:space="preserve">&gt;&gt;&gt; </w:t>
      </w:r>
      <w:r w:rsidR="000C6E9E" w:rsidRPr="000C6E9E">
        <w:t>ms = ['COC1=C(C=CC(=C1)C=CC(=O)O)O', 'C1=CC2=C(C=C1O)C(=CN2)CCN', 'CC1=CC(=O)OC2=C1C=CC(=C2)O']</w:t>
      </w:r>
      <w:r w:rsidRPr="00E24F54">
        <w:t xml:space="preserve"> </w:t>
      </w:r>
    </w:p>
    <w:p w:rsidR="000C6E9E" w:rsidRPr="000C6E9E" w:rsidRDefault="00E24F54" w:rsidP="000C6E9E">
      <w:pPr>
        <w:pStyle w:val="NoSpacing"/>
      </w:pPr>
      <w:r>
        <w:t xml:space="preserve">&gt;&gt;&gt; </w:t>
      </w:r>
      <w:r w:rsidRPr="000C6E9E">
        <w:t>fcat=FragmentCatalog.FragCatalog(fparams)</w:t>
      </w:r>
    </w:p>
    <w:p w:rsidR="000C6E9E" w:rsidRPr="000C6E9E" w:rsidRDefault="00E24F54" w:rsidP="000C6E9E">
      <w:pPr>
        <w:pStyle w:val="NoSpacing"/>
      </w:pPr>
      <w:r>
        <w:t>&gt;&gt;&gt;</w:t>
      </w:r>
      <w:r w:rsidR="000C6E9E" w:rsidRPr="000C6E9E">
        <w:t xml:space="preserve"> </w:t>
      </w:r>
      <w:r>
        <w:t>m_list</w:t>
      </w:r>
      <w:r w:rsidR="000C6E9E" w:rsidRPr="000C6E9E">
        <w:t>= []</w:t>
      </w:r>
    </w:p>
    <w:p w:rsidR="000C6E9E" w:rsidRPr="000C6E9E" w:rsidRDefault="00E24F54" w:rsidP="000C6E9E">
      <w:pPr>
        <w:pStyle w:val="NoSpacing"/>
      </w:pPr>
      <w:r>
        <w:t xml:space="preserve">&gt;&gt;&gt; </w:t>
      </w:r>
      <w:r w:rsidR="000C6E9E" w:rsidRPr="000C6E9E">
        <w:t xml:space="preserve">for m in ms: </w:t>
      </w:r>
    </w:p>
    <w:p w:rsidR="000C6E9E" w:rsidRPr="000C6E9E" w:rsidRDefault="000C6E9E" w:rsidP="000C6E9E">
      <w:pPr>
        <w:pStyle w:val="NoSpacing"/>
      </w:pPr>
      <w:r w:rsidRPr="000C6E9E">
        <w:t xml:space="preserve">        </w:t>
      </w:r>
      <w:r w:rsidR="00E24F54">
        <w:tab/>
      </w:r>
      <w:r w:rsidRPr="000C6E9E">
        <w:t>m = Chem.MolFromSmiles(m)</w:t>
      </w:r>
    </w:p>
    <w:p w:rsidR="000C6E9E" w:rsidRDefault="000C6E9E" w:rsidP="000C6E9E">
      <w:pPr>
        <w:pStyle w:val="NoSpacing"/>
      </w:pPr>
      <w:r w:rsidRPr="000C6E9E">
        <w:t xml:space="preserve">        </w:t>
      </w:r>
      <w:r w:rsidR="00E24F54">
        <w:tab/>
        <w:t>m_list</w:t>
      </w:r>
      <w:r w:rsidRPr="000C6E9E">
        <w:t xml:space="preserve"> += [m]</w:t>
      </w:r>
    </w:p>
    <w:p w:rsidR="00E24F54" w:rsidRDefault="00E24F54" w:rsidP="000C6E9E">
      <w:pPr>
        <w:pStyle w:val="NoSpacing"/>
      </w:pPr>
      <w:r>
        <w:t>&gt;&gt;&gt; for mol in m_list:</w:t>
      </w:r>
    </w:p>
    <w:p w:rsidR="00E24F54" w:rsidRDefault="00E24F54" w:rsidP="00E24F54">
      <w:pPr>
        <w:pStyle w:val="NoSpacing"/>
        <w:ind w:left="720"/>
      </w:pPr>
      <w:r w:rsidRPr="00E24F54">
        <w:t>nAdded=fcgen.AddFragsFromMol(mol,fcat)</w:t>
      </w:r>
    </w:p>
    <w:p w:rsidR="00520EB9" w:rsidRDefault="00520EB9" w:rsidP="000C6E9E">
      <w:pPr>
        <w:pStyle w:val="NoSpacing"/>
      </w:pPr>
    </w:p>
    <w:p w:rsidR="00E24F54" w:rsidRDefault="00E24F54" w:rsidP="000C6E9E">
      <w:pPr>
        <w:pStyle w:val="NoSpacing"/>
      </w:pPr>
      <w:r>
        <w:t>Number of entries in catalog</w:t>
      </w:r>
    </w:p>
    <w:p w:rsidR="000C6E9E" w:rsidRDefault="00E24F54" w:rsidP="000C6E9E">
      <w:pPr>
        <w:pStyle w:val="NoSpacing"/>
      </w:pPr>
      <w:r>
        <w:t>&gt;&gt;&gt; fcat.GetNumEntries()</w:t>
      </w:r>
    </w:p>
    <w:p w:rsidR="00E24F54" w:rsidRDefault="00E24F54" w:rsidP="000C6E9E">
      <w:pPr>
        <w:pStyle w:val="NoSpacing"/>
      </w:pPr>
      <w:r>
        <w:t>331</w:t>
      </w:r>
    </w:p>
    <w:p w:rsidR="000C6E9E" w:rsidRDefault="00E24F54" w:rsidP="000C6E9E">
      <w:pPr>
        <w:pStyle w:val="NoSpacing"/>
      </w:pPr>
      <w:r>
        <w:t>&gt;&gt;&gt; fcat.GetEntryDescription(0)</w:t>
      </w:r>
    </w:p>
    <w:p w:rsidR="00E24F54" w:rsidRDefault="00E24F54" w:rsidP="000C6E9E">
      <w:pPr>
        <w:pStyle w:val="NoSpacing"/>
      </w:pPr>
      <w:r w:rsidRPr="00E24F54">
        <w:t>c&lt;-OMe&gt;c&lt;-O&gt;</w:t>
      </w:r>
    </w:p>
    <w:p w:rsidR="00E24F54" w:rsidRDefault="00E24F54" w:rsidP="000C6E9E">
      <w:pPr>
        <w:pStyle w:val="NoSpacing"/>
      </w:pPr>
    </w:p>
    <w:p w:rsidR="00E24F54" w:rsidRDefault="00EB5B4B" w:rsidP="00E24F54">
      <w:pPr>
        <w:pStyle w:val="NoSpacing"/>
      </w:pPr>
      <w:r>
        <w:t>N</w:t>
      </w:r>
      <w:r w:rsidR="00E24F54">
        <w:t>ow the catalog can be used to fingerprint molecules</w:t>
      </w:r>
    </w:p>
    <w:p w:rsidR="00E24F54" w:rsidRDefault="00E24F54" w:rsidP="00E24F54">
      <w:pPr>
        <w:pStyle w:val="NoSpacing"/>
      </w:pPr>
      <w:r>
        <w:t>&gt;&gt;&gt; fpgen = FragmentCatalog.FragFPGenerator()</w:t>
      </w:r>
    </w:p>
    <w:p w:rsidR="00E24F54" w:rsidRDefault="00E24F54" w:rsidP="00E24F54">
      <w:pPr>
        <w:pStyle w:val="NoSpacing"/>
      </w:pPr>
      <w:r>
        <w:t>&gt;&gt;&gt; fp = fpgen.GetFPForMol(m_list[0],fcat)</w:t>
      </w:r>
    </w:p>
    <w:p w:rsidR="00E24F54" w:rsidRDefault="00E24F54" w:rsidP="00E24F54">
      <w:pPr>
        <w:pStyle w:val="NoSpacing"/>
      </w:pPr>
      <w:r>
        <w:t>&gt;&gt;&gt; fp.GetNumOnBits()</w:t>
      </w:r>
    </w:p>
    <w:p w:rsidR="00EB5B4B" w:rsidRDefault="00F22923" w:rsidP="00E24F54">
      <w:pPr>
        <w:pStyle w:val="NoSpacing"/>
      </w:pPr>
      <w:r>
        <w:t>63</w:t>
      </w:r>
    </w:p>
    <w:p w:rsidR="00EB5B4B" w:rsidRDefault="00EB5B4B" w:rsidP="00E24F54">
      <w:pPr>
        <w:pStyle w:val="NoSpacing"/>
      </w:pPr>
    </w:p>
    <w:p w:rsidR="00EB5B4B" w:rsidRDefault="00EB5B4B" w:rsidP="00E24F54">
      <w:pPr>
        <w:pStyle w:val="NoSpacing"/>
      </w:pPr>
      <w:r>
        <w:t>T</w:t>
      </w:r>
      <w:r w:rsidRPr="00EB5B4B">
        <w:t>o find the fragments that two molecules have in common by taking the intersection of their fingerprints:</w:t>
      </w:r>
    </w:p>
    <w:p w:rsidR="00EB5B4B" w:rsidRDefault="00EB5B4B" w:rsidP="00EB5B4B">
      <w:pPr>
        <w:pStyle w:val="NoSpacing"/>
      </w:pPr>
      <w:r>
        <w:t>&gt;&gt;&gt; fp2 = fpgen.GetFPForMol(m_list[1],fcat)</w:t>
      </w:r>
    </w:p>
    <w:p w:rsidR="00EB5B4B" w:rsidRDefault="00EB5B4B" w:rsidP="00E24F54">
      <w:pPr>
        <w:pStyle w:val="NoSpacing"/>
      </w:pPr>
      <w:r>
        <w:t>&gt;&gt;&gt; fpandfp2 = fp&amp;fp2</w:t>
      </w:r>
    </w:p>
    <w:p w:rsidR="00E24F54" w:rsidRDefault="00E24F54" w:rsidP="00E24F54">
      <w:pPr>
        <w:pStyle w:val="NoSpacing"/>
      </w:pPr>
      <w:r>
        <w:t>&gt;&gt;&gt; obl = list(andfp.GetOnBits()</w:t>
      </w:r>
    </w:p>
    <w:p w:rsidR="00E24F54" w:rsidRDefault="00E24F54" w:rsidP="00E24F54">
      <w:pPr>
        <w:pStyle w:val="NoSpacing"/>
      </w:pPr>
      <w:r>
        <w:t>&gt;&gt;&gt; obl</w:t>
      </w:r>
    </w:p>
    <w:p w:rsidR="00F22923" w:rsidRDefault="00F22923" w:rsidP="00E24F54">
      <w:pPr>
        <w:pStyle w:val="NoSpacing"/>
      </w:pPr>
      <w:r w:rsidRPr="00F22923">
        <w:t>[1, 2, 3, 8, 9, 10, 16, 17, 18, 20, 28, 29, 31, 46]</w:t>
      </w:r>
    </w:p>
    <w:p w:rsidR="00E24F54" w:rsidRDefault="00E24F54" w:rsidP="00E24F54">
      <w:pPr>
        <w:pStyle w:val="NoSpacing"/>
      </w:pPr>
      <w:r>
        <w:t>&gt;&gt;&gt; fcat.GetEntryDescription(obl[-1])</w:t>
      </w:r>
    </w:p>
    <w:p w:rsidR="00F22923" w:rsidRDefault="00F22923" w:rsidP="00E24F54">
      <w:pPr>
        <w:pStyle w:val="NoSpacing"/>
      </w:pPr>
      <w:r w:rsidRPr="00F22923">
        <w:t>c&lt;-O&gt;ccc(c)C</w:t>
      </w:r>
    </w:p>
    <w:p w:rsidR="00E24F54" w:rsidRDefault="00E24F54" w:rsidP="00E24F54">
      <w:pPr>
        <w:pStyle w:val="NoSpacing"/>
      </w:pPr>
      <w:r>
        <w:t>&gt;&gt;&gt; fcat.GetEntryDescription(obl[-5])</w:t>
      </w:r>
    </w:p>
    <w:p w:rsidR="00EB5B4B" w:rsidRDefault="00F22923" w:rsidP="00E24F54">
      <w:pPr>
        <w:pStyle w:val="NoSpacing"/>
      </w:pPr>
      <w:r w:rsidRPr="00F22923">
        <w:t>cc(c)C</w:t>
      </w:r>
    </w:p>
    <w:p w:rsidR="00C744AD" w:rsidRDefault="00C744AD" w:rsidP="00C744AD">
      <w:pPr>
        <w:pStyle w:val="NoSpacing"/>
      </w:pPr>
    </w:p>
    <w:p w:rsidR="00C744AD" w:rsidRPr="00EC359A" w:rsidRDefault="00C744AD" w:rsidP="00C744AD">
      <w:pPr>
        <w:pStyle w:val="NoSpacing"/>
      </w:pPr>
      <w:r>
        <w:t xml:space="preserve">To find </w:t>
      </w:r>
      <w:r w:rsidRPr="00EC359A">
        <w:t>the fragments that distinguish one molecule from another:</w:t>
      </w:r>
    </w:p>
    <w:p w:rsidR="00E24F54" w:rsidRDefault="00E24F54" w:rsidP="00E24F54">
      <w:pPr>
        <w:pStyle w:val="NoSpacing"/>
      </w:pPr>
      <w:r>
        <w:t>&gt;&gt;&gt; combinedFp=fp&amp;(fp^fp2) # can be more efficent than fp&amp;(!fp2)</w:t>
      </w:r>
    </w:p>
    <w:p w:rsidR="00E24F54" w:rsidRDefault="00E24F54" w:rsidP="00E24F54">
      <w:pPr>
        <w:pStyle w:val="NoSpacing"/>
      </w:pPr>
      <w:r>
        <w:t>&gt;&gt;&gt; obl = list(combinedFp.GetOnBits())</w:t>
      </w:r>
    </w:p>
    <w:p w:rsidR="00E24F54" w:rsidRDefault="00E24F54" w:rsidP="00E24F54">
      <w:pPr>
        <w:pStyle w:val="NoSpacing"/>
      </w:pPr>
      <w:r>
        <w:t>&gt;&gt;&gt; fcat.GetEntryDescription(obl[-1])</w:t>
      </w:r>
    </w:p>
    <w:p w:rsidR="00F22923" w:rsidRDefault="00F22923" w:rsidP="00E24F54">
      <w:pPr>
        <w:pStyle w:val="NoSpacing"/>
      </w:pPr>
      <w:r w:rsidRPr="00F22923">
        <w:t>C&lt;-C(=O)O&gt;=Cc(cc)cc&lt;-OMe&gt;</w:t>
      </w:r>
    </w:p>
    <w:p w:rsidR="000B4F45" w:rsidRPr="00EC0DCA" w:rsidRDefault="000B4F45" w:rsidP="00F711DB">
      <w:pPr>
        <w:pStyle w:val="NoSpacing"/>
        <w:rPr>
          <w:lang w:val="en-GB"/>
        </w:rPr>
      </w:pPr>
    </w:p>
    <w:p w:rsidR="00F711DB" w:rsidRDefault="007D66DF" w:rsidP="007D66DF">
      <w:pPr>
        <w:pStyle w:val="Heading2"/>
      </w:pPr>
      <w:r>
        <w:t>Notes</w:t>
      </w:r>
    </w:p>
    <w:p w:rsidR="002F709A" w:rsidRDefault="00F711DB" w:rsidP="00011488">
      <w:pPr>
        <w:pStyle w:val="NoSpacing"/>
        <w:numPr>
          <w:ilvl w:val="0"/>
          <w:numId w:val="1"/>
        </w:numPr>
      </w:pPr>
      <w:r w:rsidRPr="0082766C">
        <w:t xml:space="preserve">The RDKit pickle format is fairly compact and it is much faster </w:t>
      </w:r>
      <w:r>
        <w:t>t</w:t>
      </w:r>
      <w:r w:rsidRPr="0082766C">
        <w:t>o build a molecule from a pickle than from a Mol file or SMILES string, so storing molecules you will be working with repeatedly as pickles can</w:t>
      </w:r>
      <w:r w:rsidR="00011488">
        <w:t xml:space="preserve"> </w:t>
      </w:r>
      <w:r w:rsidRPr="0082766C">
        <w:t>be a good idea.</w:t>
      </w:r>
    </w:p>
    <w:p w:rsidR="002F709A" w:rsidRDefault="002F709A" w:rsidP="000A260B">
      <w:pPr>
        <w:pStyle w:val="NoSpacing"/>
        <w:numPr>
          <w:ilvl w:val="0"/>
          <w:numId w:val="1"/>
        </w:numPr>
      </w:pPr>
      <w:r w:rsidRPr="00803960">
        <w:t>For multiple smiles, just add them in a list:</w:t>
      </w:r>
      <w:r w:rsidR="000A260B">
        <w:t xml:space="preserve"> smiles_list = </w:t>
      </w:r>
      <w:r w:rsidRPr="00803960">
        <w:t>['COC1=C(C=CC(=C1)C=CC(=O)O)O', 'C1=CC2=C(C=C1O)C(=CN2)CCN', 'CC1=CC(=O)OC2=C1C=CC(=C2)O']</w:t>
      </w:r>
    </w:p>
    <w:p w:rsidR="007D66DF" w:rsidRDefault="007D66DF" w:rsidP="00803960">
      <w:pPr>
        <w:pStyle w:val="NoSpacing"/>
        <w:numPr>
          <w:ilvl w:val="0"/>
          <w:numId w:val="1"/>
        </w:numPr>
      </w:pPr>
      <w:r>
        <w:t xml:space="preserve">Other </w:t>
      </w:r>
      <w:r w:rsidR="000A260B">
        <w:t xml:space="preserve">useful </w:t>
      </w:r>
      <w:r>
        <w:t xml:space="preserve">RDkit </w:t>
      </w:r>
      <w:r w:rsidR="000A260B">
        <w:t>functions</w:t>
      </w:r>
      <w:r>
        <w:t>:</w:t>
      </w:r>
    </w:p>
    <w:p w:rsidR="007D66DF" w:rsidRPr="007D66DF" w:rsidRDefault="007D66DF" w:rsidP="007D66DF">
      <w:pPr>
        <w:pStyle w:val="NoSpacing"/>
        <w:numPr>
          <w:ilvl w:val="1"/>
          <w:numId w:val="1"/>
        </w:numPr>
      </w:pPr>
      <w:r w:rsidRPr="00266EAE">
        <w:t>2D Pharmacophore Fingerprints</w:t>
      </w:r>
    </w:p>
    <w:p w:rsidR="007D66DF" w:rsidRDefault="007D66DF" w:rsidP="007D66DF">
      <w:pPr>
        <w:pStyle w:val="NoSpacing"/>
        <w:numPr>
          <w:ilvl w:val="1"/>
          <w:numId w:val="1"/>
        </w:numPr>
      </w:pPr>
      <w:r>
        <w:t>R</w:t>
      </w:r>
      <w:r w:rsidRPr="007D66DF">
        <w:t>emove or replace cores</w:t>
      </w:r>
    </w:p>
    <w:p w:rsidR="00F711DB" w:rsidRDefault="007D66DF" w:rsidP="007D66DF">
      <w:pPr>
        <w:pStyle w:val="NoSpacing"/>
        <w:numPr>
          <w:ilvl w:val="1"/>
          <w:numId w:val="1"/>
        </w:numPr>
      </w:pPr>
      <w:r>
        <w:t>A</w:t>
      </w:r>
      <w:r w:rsidR="00F711DB" w:rsidRPr="007D66DF">
        <w:t>ttach indices to the atoms in the SMARTS pattern</w:t>
      </w:r>
    </w:p>
    <w:p w:rsidR="007D66DF" w:rsidRPr="007D66DF" w:rsidRDefault="007D66DF" w:rsidP="007D66DF">
      <w:pPr>
        <w:pStyle w:val="NoSpacing"/>
        <w:numPr>
          <w:ilvl w:val="1"/>
          <w:numId w:val="1"/>
        </w:numPr>
      </w:pPr>
      <w:r w:rsidRPr="007D66DF">
        <w:t>Calculating Topological torsion descriptors</w:t>
      </w:r>
    </w:p>
    <w:p w:rsidR="007D66DF" w:rsidRDefault="007D66DF" w:rsidP="007D66DF">
      <w:pPr>
        <w:pStyle w:val="NoSpacing"/>
        <w:numPr>
          <w:ilvl w:val="1"/>
          <w:numId w:val="1"/>
        </w:numPr>
      </w:pPr>
      <w:r w:rsidRPr="007D66DF">
        <w:t xml:space="preserve">Protecting Atoms </w:t>
      </w:r>
    </w:p>
    <w:p w:rsidR="00F711DB" w:rsidRPr="00B26BF0" w:rsidRDefault="007D66DF" w:rsidP="00F711DB">
      <w:pPr>
        <w:pStyle w:val="NoSpacing"/>
        <w:numPr>
          <w:ilvl w:val="1"/>
          <w:numId w:val="1"/>
        </w:numPr>
      </w:pPr>
      <w:r w:rsidRPr="007D66DF">
        <w:t>Picking Diverse Molecules Using Fingerprints</w:t>
      </w:r>
      <w:r w:rsidR="00F711DB">
        <w:t xml:space="preserve">   </w:t>
      </w:r>
    </w:p>
    <w:p w:rsidR="00F711DB" w:rsidRPr="000A260B" w:rsidRDefault="00F711DB" w:rsidP="000A260B">
      <w:pPr>
        <w:pStyle w:val="NoSpacing"/>
        <w:numPr>
          <w:ilvl w:val="1"/>
          <w:numId w:val="1"/>
        </w:numPr>
      </w:pPr>
      <w:r w:rsidRPr="007D66DF">
        <w:lastRenderedPageBreak/>
        <w:t xml:space="preserve">Murcko Decomposition </w:t>
      </w:r>
    </w:p>
    <w:p w:rsidR="007E24CD" w:rsidRDefault="007E24CD">
      <w:pPr>
        <w:rPr>
          <w:lang w:val="en-GB"/>
        </w:rPr>
      </w:pPr>
    </w:p>
    <w:p w:rsidR="007E24CD" w:rsidRPr="000D1DBA" w:rsidRDefault="007E24CD">
      <w:pPr>
        <w:rPr>
          <w:lang w:val="en-GB"/>
        </w:rPr>
      </w:pPr>
    </w:p>
    <w:sectPr w:rsidR="007E24CD" w:rsidRPr="000D1D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0DD" w:rsidRDefault="00ED20DD" w:rsidP="00F711DB">
      <w:pPr>
        <w:spacing w:after="0" w:line="240" w:lineRule="auto"/>
      </w:pPr>
      <w:r>
        <w:separator/>
      </w:r>
    </w:p>
  </w:endnote>
  <w:endnote w:type="continuationSeparator" w:id="0">
    <w:p w:rsidR="00ED20DD" w:rsidRDefault="00ED20DD" w:rsidP="00F7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0DD" w:rsidRDefault="00ED20DD" w:rsidP="00F711DB">
      <w:pPr>
        <w:spacing w:after="0" w:line="240" w:lineRule="auto"/>
      </w:pPr>
      <w:r>
        <w:separator/>
      </w:r>
    </w:p>
  </w:footnote>
  <w:footnote w:type="continuationSeparator" w:id="0">
    <w:p w:rsidR="00ED20DD" w:rsidRDefault="00ED20DD" w:rsidP="00F7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2B8"/>
    <w:multiLevelType w:val="hybridMultilevel"/>
    <w:tmpl w:val="934E9EC6"/>
    <w:lvl w:ilvl="0" w:tplc="50C04AB6">
      <w:start w:val="1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D22C5"/>
    <w:multiLevelType w:val="hybridMultilevel"/>
    <w:tmpl w:val="CF325EB2"/>
    <w:lvl w:ilvl="0" w:tplc="058C44C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DB"/>
    <w:rsid w:val="0000086E"/>
    <w:rsid w:val="00011488"/>
    <w:rsid w:val="00057FAA"/>
    <w:rsid w:val="0008329C"/>
    <w:rsid w:val="000A260B"/>
    <w:rsid w:val="000B4F45"/>
    <w:rsid w:val="000C6E9E"/>
    <w:rsid w:val="000D1DBA"/>
    <w:rsid w:val="00144F80"/>
    <w:rsid w:val="00185EB9"/>
    <w:rsid w:val="001A47E9"/>
    <w:rsid w:val="001C2ABC"/>
    <w:rsid w:val="001F4CA7"/>
    <w:rsid w:val="001F7C84"/>
    <w:rsid w:val="002128BD"/>
    <w:rsid w:val="00220DE5"/>
    <w:rsid w:val="00224584"/>
    <w:rsid w:val="00266EAE"/>
    <w:rsid w:val="00293016"/>
    <w:rsid w:val="002B5502"/>
    <w:rsid w:val="002D0EB4"/>
    <w:rsid w:val="002F709A"/>
    <w:rsid w:val="00302C74"/>
    <w:rsid w:val="00364B02"/>
    <w:rsid w:val="0036745E"/>
    <w:rsid w:val="00387951"/>
    <w:rsid w:val="003E23F8"/>
    <w:rsid w:val="00412ABB"/>
    <w:rsid w:val="004972F9"/>
    <w:rsid w:val="004A307B"/>
    <w:rsid w:val="004C3193"/>
    <w:rsid w:val="00520EB9"/>
    <w:rsid w:val="00527B0B"/>
    <w:rsid w:val="00573C18"/>
    <w:rsid w:val="00617E64"/>
    <w:rsid w:val="006A445B"/>
    <w:rsid w:val="007421DD"/>
    <w:rsid w:val="0076794C"/>
    <w:rsid w:val="0078227C"/>
    <w:rsid w:val="007D66DF"/>
    <w:rsid w:val="007E24CD"/>
    <w:rsid w:val="00803960"/>
    <w:rsid w:val="008347E6"/>
    <w:rsid w:val="008B4851"/>
    <w:rsid w:val="008B6E8F"/>
    <w:rsid w:val="008F53DB"/>
    <w:rsid w:val="00901BCE"/>
    <w:rsid w:val="0093210E"/>
    <w:rsid w:val="00952A4B"/>
    <w:rsid w:val="009572EB"/>
    <w:rsid w:val="00972018"/>
    <w:rsid w:val="0098465D"/>
    <w:rsid w:val="009B4A5E"/>
    <w:rsid w:val="00A124DA"/>
    <w:rsid w:val="00A52E8D"/>
    <w:rsid w:val="00AD7492"/>
    <w:rsid w:val="00BA1B33"/>
    <w:rsid w:val="00BA6BF4"/>
    <w:rsid w:val="00BC0B89"/>
    <w:rsid w:val="00BC4E65"/>
    <w:rsid w:val="00BC5994"/>
    <w:rsid w:val="00BD3663"/>
    <w:rsid w:val="00BD3940"/>
    <w:rsid w:val="00C02DCB"/>
    <w:rsid w:val="00C0708B"/>
    <w:rsid w:val="00C231AF"/>
    <w:rsid w:val="00C744AD"/>
    <w:rsid w:val="00C8314C"/>
    <w:rsid w:val="00CA2DE8"/>
    <w:rsid w:val="00CA480A"/>
    <w:rsid w:val="00D00963"/>
    <w:rsid w:val="00DB0130"/>
    <w:rsid w:val="00DC7A7B"/>
    <w:rsid w:val="00E21774"/>
    <w:rsid w:val="00E24F54"/>
    <w:rsid w:val="00EB5B4B"/>
    <w:rsid w:val="00EC0DCA"/>
    <w:rsid w:val="00EC359A"/>
    <w:rsid w:val="00ED04C2"/>
    <w:rsid w:val="00ED20DD"/>
    <w:rsid w:val="00F22923"/>
    <w:rsid w:val="00F233E3"/>
    <w:rsid w:val="00F56C5C"/>
    <w:rsid w:val="00F624C2"/>
    <w:rsid w:val="00F67C81"/>
    <w:rsid w:val="00F711DB"/>
    <w:rsid w:val="00F8728D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4B91"/>
  <w15:chartTrackingRefBased/>
  <w15:docId w15:val="{4DC391CC-55EF-4777-822D-9424A387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DB"/>
  </w:style>
  <w:style w:type="paragraph" w:styleId="Footer">
    <w:name w:val="footer"/>
    <w:basedOn w:val="Normal"/>
    <w:link w:val="FooterChar"/>
    <w:uiPriority w:val="99"/>
    <w:unhideWhenUsed/>
    <w:rsid w:val="00F7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DB"/>
  </w:style>
  <w:style w:type="paragraph" w:styleId="NoSpacing">
    <w:name w:val="No Spacing"/>
    <w:uiPriority w:val="1"/>
    <w:qFormat/>
    <w:rsid w:val="00F711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11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4CA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7E9"/>
    <w:pPr>
      <w:spacing w:line="240" w:lineRule="auto"/>
    </w:pPr>
    <w:rPr>
      <w:i/>
      <w:iCs/>
      <w:color w:val="1F497D" w:themeColor="text2"/>
      <w:sz w:val="14"/>
      <w:szCs w:val="18"/>
    </w:rPr>
  </w:style>
  <w:style w:type="table" w:styleId="TableGrid">
    <w:name w:val="Table Grid"/>
    <w:basedOn w:val="TableNormal"/>
    <w:uiPriority w:val="59"/>
    <w:rsid w:val="008B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E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44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F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048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621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b.wurnet.nl/index.php/How_can_I_install_software_for_my_own_us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://rdkit.org/RDKit_Docs.current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rdkit.org/docs/GettingStartedInPython.html" TargetMode="Externa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artsview.zbh.uni-hamburg.d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www.daylight.com/dayhtml/doc/theory/theory.smarts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rdkit.org/docs/GettingStartedInPython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ED344769.dotm</Template>
  <TotalTime>1133</TotalTime>
  <Pages>12</Pages>
  <Words>2825</Words>
  <Characters>16106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19</cp:revision>
  <dcterms:created xsi:type="dcterms:W3CDTF">2018-06-15T09:27:00Z</dcterms:created>
  <dcterms:modified xsi:type="dcterms:W3CDTF">2018-06-26T09:38:00Z</dcterms:modified>
</cp:coreProperties>
</file>